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D30" w:rsidRDefault="00537B53">
      <w:pPr>
        <w:kinsoku w:val="0"/>
        <w:rPr>
          <w:rFonts w:hint="eastAsia"/>
          <w:szCs w:val="21"/>
        </w:rPr>
      </w:pPr>
      <w:r>
        <w:rPr>
          <w:rFonts w:hint="eastAsia"/>
          <w:szCs w:val="21"/>
        </w:rPr>
        <w:t xml:space="preserve">                       </w:t>
      </w:r>
      <w:r w:rsidR="00CB05D9">
        <w:rPr>
          <w:rFonts w:hint="eastAsia"/>
          <w:szCs w:val="21"/>
        </w:rPr>
        <w:t xml:space="preserve">  </w:t>
      </w:r>
      <w:r>
        <w:rPr>
          <w:rFonts w:hint="eastAsia"/>
          <w:szCs w:val="21"/>
        </w:rPr>
        <w:t>从此不再疏远</w:t>
      </w:r>
    </w:p>
    <w:p w:rsidR="00943E62" w:rsidRDefault="00943E62">
      <w:pPr>
        <w:kinsoku w:val="0"/>
        <w:rPr>
          <w:szCs w:val="21"/>
        </w:rPr>
      </w:pPr>
      <w:r>
        <w:rPr>
          <w:rFonts w:hint="eastAsia"/>
          <w:szCs w:val="21"/>
        </w:rPr>
        <w:t xml:space="preserve">                         </w:t>
      </w:r>
      <w:r w:rsidRPr="00943E62">
        <w:rPr>
          <w:rFonts w:hint="eastAsia"/>
          <w:szCs w:val="21"/>
        </w:rPr>
        <w:t>高一</w:t>
      </w:r>
      <w:r w:rsidRPr="00943E62">
        <w:rPr>
          <w:rFonts w:hint="eastAsia"/>
          <w:szCs w:val="21"/>
        </w:rPr>
        <w:t>3</w:t>
      </w:r>
      <w:r w:rsidRPr="00943E62">
        <w:rPr>
          <w:rFonts w:hint="eastAsia"/>
          <w:szCs w:val="21"/>
        </w:rPr>
        <w:t>班范仟希</w:t>
      </w:r>
    </w:p>
    <w:p w:rsidR="00537B53" w:rsidRDefault="00537B53">
      <w:pPr>
        <w:kinsoku w:val="0"/>
        <w:rPr>
          <w:szCs w:val="21"/>
        </w:rPr>
      </w:pPr>
      <w:r>
        <w:rPr>
          <w:rFonts w:hint="eastAsia"/>
          <w:szCs w:val="21"/>
        </w:rPr>
        <w:t xml:space="preserve">      </w:t>
      </w:r>
      <w:r>
        <w:rPr>
          <w:rFonts w:hint="eastAsia"/>
          <w:szCs w:val="21"/>
        </w:rPr>
        <w:t>抚摸那一片片瓦，可以感受</w:t>
      </w:r>
      <w:proofErr w:type="gramStart"/>
      <w:r>
        <w:rPr>
          <w:rFonts w:hint="eastAsia"/>
          <w:szCs w:val="21"/>
        </w:rPr>
        <w:t>到碎雨留下</w:t>
      </w:r>
      <w:proofErr w:type="gramEnd"/>
      <w:r>
        <w:rPr>
          <w:rFonts w:hint="eastAsia"/>
          <w:szCs w:val="21"/>
        </w:rPr>
        <w:t>的坑洼；</w:t>
      </w:r>
      <w:r w:rsidR="00C92A58">
        <w:rPr>
          <w:rFonts w:hint="eastAsia"/>
          <w:szCs w:val="21"/>
        </w:rPr>
        <w:t>踱步</w:t>
      </w:r>
      <w:r>
        <w:rPr>
          <w:rFonts w:hint="eastAsia"/>
          <w:szCs w:val="21"/>
        </w:rPr>
        <w:t>在那细长的田埂，也仿佛看到牛蹄印的一路延伸。</w:t>
      </w:r>
      <w:r w:rsidR="004740F3">
        <w:rPr>
          <w:rFonts w:hint="eastAsia"/>
          <w:szCs w:val="21"/>
        </w:rPr>
        <w:t>那是家乡的贫困与落后。我曾与家乡渐行渐远，如今却又回到原点，如胶似漆，不愿分离。</w:t>
      </w:r>
    </w:p>
    <w:p w:rsidR="004740F3" w:rsidRDefault="004740F3">
      <w:pPr>
        <w:kinsoku w:val="0"/>
        <w:rPr>
          <w:szCs w:val="21"/>
        </w:rPr>
      </w:pPr>
      <w:r>
        <w:rPr>
          <w:rFonts w:hint="eastAsia"/>
          <w:szCs w:val="21"/>
        </w:rPr>
        <w:t xml:space="preserve">     </w:t>
      </w:r>
      <w:r>
        <w:rPr>
          <w:rFonts w:hint="eastAsia"/>
          <w:szCs w:val="21"/>
        </w:rPr>
        <w:t>纵然有真正意义上的星罗棋布，也改变不了年幼的我对家乡落后的厌恶。年幼无知促使我在盲目的现代和本真的自然面前毫无踟蹰地选择了前者。那样单调无趣的生活，那样</w:t>
      </w:r>
      <w:r w:rsidR="00CB05D9" w:rsidRPr="00CB05D9">
        <w:rPr>
          <w:rFonts w:hint="eastAsia"/>
          <w:szCs w:val="21"/>
        </w:rPr>
        <w:t>滞</w:t>
      </w:r>
      <w:r>
        <w:rPr>
          <w:rFonts w:hint="eastAsia"/>
          <w:szCs w:val="21"/>
        </w:rPr>
        <w:t>后落伍的经济，让人丝毫无法表达热爱。</w:t>
      </w:r>
    </w:p>
    <w:p w:rsidR="004740F3" w:rsidRDefault="004740F3">
      <w:pPr>
        <w:kinsoku w:val="0"/>
        <w:rPr>
          <w:szCs w:val="21"/>
        </w:rPr>
      </w:pPr>
      <w:r>
        <w:rPr>
          <w:rFonts w:hint="eastAsia"/>
          <w:szCs w:val="21"/>
        </w:rPr>
        <w:t xml:space="preserve">     </w:t>
      </w:r>
      <w:r>
        <w:rPr>
          <w:rFonts w:hint="eastAsia"/>
          <w:szCs w:val="21"/>
        </w:rPr>
        <w:t>老屋中住着外公，一辈子的庄稼汉，早出晚归，</w:t>
      </w:r>
      <w:r w:rsidR="007C1FA1">
        <w:rPr>
          <w:rFonts w:hint="eastAsia"/>
          <w:szCs w:val="21"/>
        </w:rPr>
        <w:t>追逐太阳一辈子的男人。屋中还有外婆，陪着外公下了一</w:t>
      </w:r>
      <w:r w:rsidR="00CB05D9" w:rsidRPr="00CB05D9">
        <w:rPr>
          <w:rFonts w:hint="eastAsia"/>
          <w:szCs w:val="21"/>
        </w:rPr>
        <w:t>辈子</w:t>
      </w:r>
      <w:r w:rsidR="007C1FA1">
        <w:rPr>
          <w:rFonts w:hint="eastAsia"/>
          <w:szCs w:val="21"/>
        </w:rPr>
        <w:t>的土地。操劳了一生，也该歇息，于是便接到高楼</w:t>
      </w:r>
      <w:r w:rsidR="00CB05D9" w:rsidRPr="00CB05D9">
        <w:rPr>
          <w:rFonts w:hint="eastAsia"/>
          <w:szCs w:val="21"/>
        </w:rPr>
        <w:t>鳞次栉比</w:t>
      </w:r>
      <w:r w:rsidR="007C1FA1">
        <w:rPr>
          <w:rFonts w:hint="eastAsia"/>
          <w:szCs w:val="21"/>
        </w:rPr>
        <w:t>、车流奔腾不息的城市里，盼他们享些乡村无法接触的美好。令人大跌眼镜的是他们</w:t>
      </w:r>
      <w:r w:rsidR="00CB05D9" w:rsidRPr="00CB05D9">
        <w:rPr>
          <w:rFonts w:hint="eastAsia"/>
          <w:szCs w:val="21"/>
        </w:rPr>
        <w:t>宁愿</w:t>
      </w:r>
      <w:r w:rsidR="007C1FA1">
        <w:rPr>
          <w:rFonts w:hint="eastAsia"/>
          <w:szCs w:val="21"/>
        </w:rPr>
        <w:t>归去，这片城市的水泥地还未怎么留下他们的脚印。</w:t>
      </w:r>
    </w:p>
    <w:p w:rsidR="007C1FA1" w:rsidRDefault="007C1FA1">
      <w:pPr>
        <w:kinsoku w:val="0"/>
        <w:rPr>
          <w:szCs w:val="21"/>
        </w:rPr>
      </w:pPr>
      <w:r>
        <w:rPr>
          <w:rFonts w:hint="eastAsia"/>
          <w:szCs w:val="21"/>
        </w:rPr>
        <w:t xml:space="preserve">      </w:t>
      </w:r>
      <w:r>
        <w:rPr>
          <w:rFonts w:hint="eastAsia"/>
          <w:szCs w:val="21"/>
        </w:rPr>
        <w:t>百思不得其解也就在夏日的归途中</w:t>
      </w:r>
      <w:r w:rsidR="00CB05D9" w:rsidRPr="00CB05D9">
        <w:rPr>
          <w:rFonts w:hint="eastAsia"/>
          <w:szCs w:val="21"/>
        </w:rPr>
        <w:t>旁</w:t>
      </w:r>
      <w:r>
        <w:rPr>
          <w:rFonts w:hint="eastAsia"/>
          <w:szCs w:val="21"/>
        </w:rPr>
        <w:t>敲侧</w:t>
      </w:r>
      <w:r>
        <w:rPr>
          <w:rFonts w:hint="eastAsia"/>
          <w:szCs w:val="21"/>
        </w:rPr>
        <w:lastRenderedPageBreak/>
        <w:t>击了一番</w:t>
      </w:r>
      <w:r>
        <w:rPr>
          <w:rFonts w:hint="eastAsia"/>
          <w:szCs w:val="21"/>
        </w:rPr>
        <w:t>-----------</w:t>
      </w:r>
      <w:r>
        <w:rPr>
          <w:rFonts w:hint="eastAsia"/>
          <w:szCs w:val="21"/>
        </w:rPr>
        <w:t>是我们做得不尽人意？外公坐在竹条椅子上，手里夹着烟</w:t>
      </w:r>
      <w:r w:rsidR="00845528">
        <w:rPr>
          <w:rFonts w:hint="eastAsia"/>
          <w:szCs w:val="21"/>
        </w:rPr>
        <w:t>杆</w:t>
      </w:r>
      <w:r>
        <w:rPr>
          <w:rFonts w:hint="eastAsia"/>
          <w:szCs w:val="21"/>
        </w:rPr>
        <w:t>，烟气缭绕之中闲适</w:t>
      </w:r>
      <w:r w:rsidR="00CB05D9" w:rsidRPr="00CB05D9">
        <w:rPr>
          <w:rFonts w:hint="eastAsia"/>
          <w:szCs w:val="21"/>
        </w:rPr>
        <w:t>地</w:t>
      </w:r>
      <w:r>
        <w:rPr>
          <w:rFonts w:hint="eastAsia"/>
          <w:szCs w:val="21"/>
        </w:rPr>
        <w:t>像南极仙翁。他把烟从</w:t>
      </w:r>
      <w:r w:rsidR="00CB05D9" w:rsidRPr="00CB05D9">
        <w:rPr>
          <w:rFonts w:hint="eastAsia"/>
          <w:szCs w:val="21"/>
        </w:rPr>
        <w:t>嘴中</w:t>
      </w:r>
      <w:r>
        <w:rPr>
          <w:rFonts w:hint="eastAsia"/>
          <w:szCs w:val="21"/>
        </w:rPr>
        <w:t>重重</w:t>
      </w:r>
      <w:r w:rsidR="00CB05D9" w:rsidRPr="00CB05D9">
        <w:rPr>
          <w:rFonts w:hint="eastAsia"/>
          <w:szCs w:val="21"/>
        </w:rPr>
        <w:t>地</w:t>
      </w:r>
      <w:r>
        <w:rPr>
          <w:rFonts w:hint="eastAsia"/>
          <w:szCs w:val="21"/>
        </w:rPr>
        <w:t>吐出，开怀一笑，漏出零落的牙齿：“住不惯咧，跟土地打了一辈子交道，看惯了黄土，看不见心燎。”他把烟杆</w:t>
      </w:r>
      <w:r w:rsidR="00845528">
        <w:rPr>
          <w:rFonts w:hint="eastAsia"/>
          <w:szCs w:val="21"/>
        </w:rPr>
        <w:t>放在膝盖上，衬着后方连绵的山，在这燥热的流火天我竟感觉到了波澜不惊的沉静！“城市好啊，就是太快了，山海似的人。不若这翠色来的自在！”他烟杆一抖再一指，是夏日青葱无边的绿，漫过了黄土地的贫瘠，涌上了他的眼。他手一转，随着一</w:t>
      </w:r>
      <w:r w:rsidR="00CB05D9" w:rsidRPr="00CB05D9">
        <w:rPr>
          <w:rFonts w:hint="eastAsia"/>
          <w:szCs w:val="21"/>
        </w:rPr>
        <w:t>指</w:t>
      </w:r>
      <w:r w:rsidR="00845528">
        <w:rPr>
          <w:rFonts w:hint="eastAsia"/>
          <w:szCs w:val="21"/>
        </w:rPr>
        <w:t>便是对门的一塘水：“你看那水哟，平静得很，风</w:t>
      </w:r>
      <w:proofErr w:type="gramStart"/>
      <w:r w:rsidR="00845528">
        <w:rPr>
          <w:rFonts w:hint="eastAsia"/>
          <w:szCs w:val="21"/>
        </w:rPr>
        <w:t>一</w:t>
      </w:r>
      <w:proofErr w:type="gramEnd"/>
      <w:r w:rsidR="00845528">
        <w:rPr>
          <w:rFonts w:hint="eastAsia"/>
          <w:szCs w:val="21"/>
        </w:rPr>
        <w:t>掠过，就有细小的涟漪，却从来也没起过大浪</w:t>
      </w:r>
      <w:r w:rsidR="00845528">
        <w:rPr>
          <w:rFonts w:hint="eastAsia"/>
          <w:szCs w:val="21"/>
        </w:rPr>
        <w:t>..."</w:t>
      </w:r>
      <w:r w:rsidR="00845528">
        <w:rPr>
          <w:rFonts w:hint="eastAsia"/>
          <w:szCs w:val="21"/>
        </w:rPr>
        <w:t>我望过那塘水，遐思万千。他的心与这汪水是通连的吧，不起</w:t>
      </w:r>
      <w:r w:rsidR="00CB05D9">
        <w:rPr>
          <w:rFonts w:hint="eastAsia"/>
          <w:szCs w:val="21"/>
        </w:rPr>
        <w:t>大</w:t>
      </w:r>
      <w:r w:rsidR="00845528">
        <w:rPr>
          <w:rFonts w:hint="eastAsia"/>
          <w:szCs w:val="21"/>
        </w:rPr>
        <w:t>风与大浪，城市的混泥土太沉暗，比不上这浓郁的绿；城市的人心太过急躁，也比不上这碧水</w:t>
      </w:r>
      <w:r w:rsidR="00CB05D9" w:rsidRPr="00CB05D9">
        <w:rPr>
          <w:rFonts w:hint="eastAsia"/>
          <w:szCs w:val="21"/>
        </w:rPr>
        <w:t>悠闲</w:t>
      </w:r>
      <w:r w:rsidR="00845528">
        <w:rPr>
          <w:rFonts w:hint="eastAsia"/>
          <w:szCs w:val="21"/>
        </w:rPr>
        <w:t>；城市的世界太小，装不下外公心中的平川。</w:t>
      </w:r>
    </w:p>
    <w:p w:rsidR="00845528" w:rsidRDefault="00845528">
      <w:pPr>
        <w:kinsoku w:val="0"/>
        <w:rPr>
          <w:szCs w:val="21"/>
        </w:rPr>
      </w:pPr>
      <w:r>
        <w:rPr>
          <w:rFonts w:hint="eastAsia"/>
          <w:szCs w:val="21"/>
        </w:rPr>
        <w:t xml:space="preserve">      </w:t>
      </w:r>
      <w:r>
        <w:rPr>
          <w:rFonts w:hint="eastAsia"/>
          <w:szCs w:val="21"/>
        </w:rPr>
        <w:t>年幼的我追逐的是生活的档次，却忘却了生活的价值。那风带动的池边的芦苇，也撩动</w:t>
      </w:r>
      <w:r>
        <w:rPr>
          <w:rFonts w:hint="eastAsia"/>
          <w:szCs w:val="21"/>
        </w:rPr>
        <w:lastRenderedPageBreak/>
        <w:t>一池心水。我立在干裂的土地上，眼中是连亘</w:t>
      </w:r>
      <w:r w:rsidR="00CB05D9">
        <w:rPr>
          <w:rFonts w:hint="eastAsia"/>
          <w:szCs w:val="21"/>
        </w:rPr>
        <w:t>的山，耳中</w:t>
      </w:r>
      <w:r>
        <w:rPr>
          <w:rFonts w:hint="eastAsia"/>
          <w:szCs w:val="21"/>
        </w:rPr>
        <w:t>是乡村的风。我走过那田埂，</w:t>
      </w:r>
      <w:r w:rsidR="00CB05D9" w:rsidRPr="00CB05D9">
        <w:rPr>
          <w:rFonts w:hint="eastAsia"/>
          <w:szCs w:val="21"/>
        </w:rPr>
        <w:t>杂花生树，绿草如茵，</w:t>
      </w:r>
      <w:r w:rsidR="00CB05D9">
        <w:rPr>
          <w:rFonts w:hint="eastAsia"/>
          <w:szCs w:val="21"/>
        </w:rPr>
        <w:t>似</w:t>
      </w:r>
      <w:proofErr w:type="gramStart"/>
      <w:r w:rsidR="00C92A58">
        <w:rPr>
          <w:rFonts w:hint="eastAsia"/>
          <w:szCs w:val="21"/>
        </w:rPr>
        <w:t>欢欣着</w:t>
      </w:r>
      <w:proofErr w:type="gramEnd"/>
      <w:r w:rsidR="00C92A58">
        <w:rPr>
          <w:rFonts w:hint="eastAsia"/>
          <w:szCs w:val="21"/>
        </w:rPr>
        <w:t>我的归来，我打开那锈锁，推开那扇门。</w:t>
      </w:r>
    </w:p>
    <w:p w:rsidR="00C92A58" w:rsidRDefault="00C92A58">
      <w:pPr>
        <w:kinsoku w:val="0"/>
        <w:rPr>
          <w:szCs w:val="21"/>
        </w:rPr>
      </w:pPr>
      <w:r>
        <w:rPr>
          <w:rFonts w:hint="eastAsia"/>
          <w:szCs w:val="21"/>
        </w:rPr>
        <w:t xml:space="preserve">     </w:t>
      </w:r>
      <w:r>
        <w:rPr>
          <w:rFonts w:hint="eastAsia"/>
          <w:szCs w:val="21"/>
        </w:rPr>
        <w:t>我回来了，心真正地归来。</w:t>
      </w:r>
    </w:p>
    <w:p w:rsidR="00C92A58" w:rsidRPr="00C92A58" w:rsidRDefault="00C92A58">
      <w:pPr>
        <w:kinsoku w:val="0"/>
        <w:rPr>
          <w:szCs w:val="21"/>
        </w:rPr>
      </w:pPr>
      <w:r>
        <w:rPr>
          <w:rFonts w:hint="eastAsia"/>
          <w:szCs w:val="21"/>
        </w:rPr>
        <w:t xml:space="preserve">     </w:t>
      </w:r>
      <w:r>
        <w:rPr>
          <w:rFonts w:hint="eastAsia"/>
          <w:szCs w:val="21"/>
        </w:rPr>
        <w:t>带着一颗</w:t>
      </w:r>
      <w:proofErr w:type="gramStart"/>
      <w:r>
        <w:rPr>
          <w:rFonts w:hint="eastAsia"/>
          <w:szCs w:val="21"/>
        </w:rPr>
        <w:t>平静廖远</w:t>
      </w:r>
      <w:proofErr w:type="gramEnd"/>
      <w:r>
        <w:rPr>
          <w:rFonts w:hint="eastAsia"/>
          <w:szCs w:val="21"/>
        </w:rPr>
        <w:t>的心回归，从此不再疏远，就像从未分离。</w:t>
      </w:r>
    </w:p>
    <w:p w:rsidR="00537B53" w:rsidRDefault="00537B53">
      <w:pPr>
        <w:kinsoku w:val="0"/>
        <w:rPr>
          <w:szCs w:val="21"/>
        </w:rPr>
      </w:pPr>
    </w:p>
    <w:sectPr w:rsidR="00537B53" w:rsidSect="00873BB3">
      <w:headerReference w:type="even" r:id="rId7"/>
      <w:headerReference w:type="default" r:id="rId8"/>
      <w:footerReference w:type="default" r:id="rId9"/>
      <w:pgSz w:w="11906" w:h="16838"/>
      <w:pgMar w:top="1440" w:right="1700" w:bottom="1440" w:left="1700" w:header="0" w:footer="0" w:gutter="0"/>
      <w:cols w:space="425"/>
      <w:docGrid w:type="snapToChars" w:linePitch="697" w:charSpace="4409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BD3" w:rsidRDefault="004F7BD3">
      <w:r>
        <w:separator/>
      </w:r>
    </w:p>
  </w:endnote>
  <w:endnote w:type="continuationSeparator" w:id="0">
    <w:p w:rsidR="004F7BD3" w:rsidRDefault="004F7B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D30" w:rsidRDefault="00CC1B6A">
    <w:pPr>
      <w:pStyle w:val="a4"/>
    </w:pPr>
    <w:r>
      <w:rPr>
        <w:noProof/>
      </w:rPr>
      <w:pict>
        <v:shapetype id="_x0000_t202" coordsize="21600,21600" o:spt="202" path="m,l,21600r21600,l21600,xe">
          <v:stroke joinstyle="miter"/>
          <v:path gradientshapeok="t" o:connecttype="rect"/>
        </v:shapetype>
        <v:shape id="Footer:行数 × 列数:0:" o:spid="_x0000_s2050" type="#_x0000_t202" style="position:absolute;margin-left:85pt;margin-top:768.95pt;width:425.35pt;height:21pt;z-index:251657728;mso-wrap-style:tight;mso-position-horizontal-relative:page;mso-position-vertical-relative:page" stroked="f">
          <v:fill opacity="0"/>
          <v:textbox>
            <w:txbxContent>
              <w:p w:rsidR="007E2D30" w:rsidRDefault="00873BB3">
                <w:pPr>
                  <w:jc w:val="left"/>
                </w:pPr>
                <w:r>
                  <w:t>20 × 20</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BD3" w:rsidRDefault="004F7BD3">
      <w:r>
        <w:separator/>
      </w:r>
    </w:p>
  </w:footnote>
  <w:footnote w:type="continuationSeparator" w:id="0">
    <w:p w:rsidR="004F7BD3" w:rsidRDefault="004F7B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D30" w:rsidRDefault="007E2D30">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D30" w:rsidRDefault="00CC1B6A">
    <w:pPr>
      <w:pStyle w:val="a3"/>
      <w:pBdr>
        <w:bottom w:val="none" w:sz="0" w:space="0" w:color="auto"/>
      </w:pBdr>
    </w:pPr>
    <w:r>
      <w:rPr>
        <w:noProof/>
      </w:rPr>
      <w:pict>
        <v:group id="Genko:A4:20:20:P:0::" o:spid="_x0000_s2453" style="position:absolute;left:0;text-align:left;margin-left:85pt;margin-top:1in;width:425.35pt;height:697.95pt;z-index:251658752;mso-position-horizontal-relative:page;mso-position-vertical-relative:page" coordorigin="1700,1440" coordsize="8507,13959">
          <v:rect id="_x0000_s2052" style="position:absolute;left:1700;top:1576;width:425;height:426;visibility:visible;mso-position-horizontal-relative:page;mso-position-vertical-relative:page" strokecolor="#009300" strokeweight=".5pt">
            <v:fill opacity="0"/>
          </v:rect>
          <v:rect id="_x0000_s2053" style="position:absolute;left:2125;top:1576;width:426;height:426;visibility:visible;mso-position-horizontal-relative:page;mso-position-vertical-relative:page" strokecolor="#009300" strokeweight=".5pt">
            <v:fill opacity="0"/>
          </v:rect>
          <v:rect id="_x0000_s2054" style="position:absolute;left:2551;top:1576;width:425;height:426;visibility:visible;mso-position-horizontal-relative:page;mso-position-vertical-relative:page" strokecolor="#009300" strokeweight=".5pt">
            <v:fill opacity="0"/>
          </v:rect>
          <v:rect id="_x0000_s2055" style="position:absolute;left:2976;top:1576;width:425;height:426;visibility:visible;mso-position-horizontal-relative:page;mso-position-vertical-relative:page" strokecolor="#009300" strokeweight=".5pt">
            <v:fill opacity="0"/>
          </v:rect>
          <v:rect id="_x0000_s2056" style="position:absolute;left:3401;top:1576;width:426;height:426;visibility:visible;mso-position-horizontal-relative:page;mso-position-vertical-relative:page" strokecolor="#009300" strokeweight=".5pt">
            <v:fill opacity="0"/>
          </v:rect>
          <v:rect id="_x0000_s2057" style="position:absolute;left:3827;top:1576;width:425;height:426;visibility:visible;mso-position-horizontal-relative:page;mso-position-vertical-relative:page" strokecolor="#009300" strokeweight=".5pt">
            <v:fill opacity="0"/>
          </v:rect>
          <v:rect id="_x0000_s2058" style="position:absolute;left:4252;top:1576;width:425;height:426;visibility:visible;mso-position-horizontal-relative:page;mso-position-vertical-relative:page" strokecolor="#009300" strokeweight=".5pt">
            <v:fill opacity="0"/>
          </v:rect>
          <v:rect id="_x0000_s2059" style="position:absolute;left:4677;top:1576;width:426;height:426;visibility:visible;mso-position-horizontal-relative:page;mso-position-vertical-relative:page" strokecolor="#009300" strokeweight=".5pt">
            <v:fill opacity="0"/>
          </v:rect>
          <v:rect id="_x0000_s2060" style="position:absolute;left:5103;top:1576;width:425;height:426;visibility:visible;mso-position-horizontal-relative:page;mso-position-vertical-relative:page" strokecolor="#009300" strokeweight=".5pt">
            <v:fill opacity="0"/>
          </v:rect>
          <v:rect id="_x0000_s2061" style="position:absolute;left:5528;top:1576;width:425;height:426;visibility:visible;mso-position-horizontal-relative:page;mso-position-vertical-relative:page" strokecolor="#009300" strokeweight=".5pt">
            <v:fill opacity="0"/>
          </v:rect>
          <v:rect id="_x0000_s2062" style="position:absolute;left:5953;top:1576;width:426;height:426;visibility:visible;mso-position-horizontal-relative:page;mso-position-vertical-relative:page" strokecolor="#009300" strokeweight=".5pt">
            <v:fill opacity="0"/>
          </v:rect>
          <v:rect id="_x0000_s2063" style="position:absolute;left:6379;top:1576;width:425;height:426;visibility:visible;mso-position-horizontal-relative:page;mso-position-vertical-relative:page" strokecolor="#009300" strokeweight=".5pt">
            <v:fill opacity="0"/>
          </v:rect>
          <v:rect id="_x0000_s2064" style="position:absolute;left:6804;top:1576;width:426;height:426;visibility:visible;mso-position-horizontal-relative:page;mso-position-vertical-relative:page" strokecolor="#009300" strokeweight=".5pt">
            <v:fill opacity="0"/>
          </v:rect>
          <v:rect id="_x0000_s2065" style="position:absolute;left:7230;top:1576;width:425;height:426;visibility:visible;mso-position-horizontal-relative:page;mso-position-vertical-relative:page" strokecolor="#009300" strokeweight=".5pt">
            <v:fill opacity="0"/>
          </v:rect>
          <v:rect id="_x0000_s2066" style="position:absolute;left:7655;top:1576;width:425;height:426;visibility:visible;mso-position-horizontal-relative:page;mso-position-vertical-relative:page" strokecolor="#009300" strokeweight=".5pt">
            <v:fill opacity="0"/>
          </v:rect>
          <v:rect id="_x0000_s2067" style="position:absolute;left:8080;top:1576;width:426;height:426;visibility:visible;mso-position-horizontal-relative:page;mso-position-vertical-relative:page" strokecolor="#009300" strokeweight=".5pt">
            <v:fill opacity="0"/>
          </v:rect>
          <v:rect id="_x0000_s2068" style="position:absolute;left:8506;top:1576;width:425;height:426;visibility:visible;mso-position-horizontal-relative:page;mso-position-vertical-relative:page" strokecolor="#009300" strokeweight=".5pt">
            <v:fill opacity="0"/>
          </v:rect>
          <v:rect id="_x0000_s2069" style="position:absolute;left:8931;top:1576;width:425;height:426;visibility:visible;mso-position-horizontal-relative:page;mso-position-vertical-relative:page" strokecolor="#009300" strokeweight=".5pt">
            <v:fill opacity="0"/>
          </v:rect>
          <v:rect id="_x0000_s2070" style="position:absolute;left:9356;top:1576;width:426;height:426;visibility:visible;mso-position-horizontal-relative:page;mso-position-vertical-relative:page" strokecolor="#009300" strokeweight=".5pt">
            <v:fill opacity="0"/>
          </v:rect>
          <v:rect id="_x0000_s2071" style="position:absolute;left:9782;top:1576;width:425;height:426;visibility:visible;mso-position-horizontal-relative:page;mso-position-vertical-relative:page" strokecolor="#009300" strokeweight=".5pt">
            <v:fill opacity="0"/>
          </v:rect>
          <v:rect id="_x0000_s2072" style="position:absolute;left:1700;top:2274;width:425;height:426;visibility:visible;mso-position-horizontal-relative:page;mso-position-vertical-relative:page" strokecolor="#009300" strokeweight=".5pt">
            <v:fill opacity="0"/>
          </v:rect>
          <v:rect id="_x0000_s2073" style="position:absolute;left:2125;top:2274;width:426;height:426;visibility:visible;mso-position-horizontal-relative:page;mso-position-vertical-relative:page" strokecolor="#009300" strokeweight=".5pt">
            <v:fill opacity="0"/>
          </v:rect>
          <v:rect id="_x0000_s2074" style="position:absolute;left:2551;top:2274;width:425;height:426;visibility:visible;mso-position-horizontal-relative:page;mso-position-vertical-relative:page" strokecolor="#009300" strokeweight=".5pt">
            <v:fill opacity="0"/>
          </v:rect>
          <v:rect id="_x0000_s2075" style="position:absolute;left:2976;top:2274;width:425;height:426;visibility:visible;mso-position-horizontal-relative:page;mso-position-vertical-relative:page" strokecolor="#009300" strokeweight=".5pt">
            <v:fill opacity="0"/>
          </v:rect>
          <v:rect id="_x0000_s2076" style="position:absolute;left:3401;top:2274;width:426;height:426;visibility:visible;mso-position-horizontal-relative:page;mso-position-vertical-relative:page" strokecolor="#009300" strokeweight=".5pt">
            <v:fill opacity="0"/>
          </v:rect>
          <v:rect id="_x0000_s2077" style="position:absolute;left:3827;top:2274;width:425;height:426;visibility:visible;mso-position-horizontal-relative:page;mso-position-vertical-relative:page" strokecolor="#009300" strokeweight=".5pt">
            <v:fill opacity="0"/>
          </v:rect>
          <v:rect id="_x0000_s2078" style="position:absolute;left:4252;top:2274;width:425;height:426;visibility:visible;mso-position-horizontal-relative:page;mso-position-vertical-relative:page" strokecolor="#009300" strokeweight=".5pt">
            <v:fill opacity="0"/>
          </v:rect>
          <v:rect id="_x0000_s2079" style="position:absolute;left:4677;top:2274;width:426;height:426;visibility:visible;mso-position-horizontal-relative:page;mso-position-vertical-relative:page" strokecolor="#009300" strokeweight=".5pt">
            <v:fill opacity="0"/>
          </v:rect>
          <v:rect id="_x0000_s2080" style="position:absolute;left:5103;top:2274;width:425;height:426;visibility:visible;mso-position-horizontal-relative:page;mso-position-vertical-relative:page" strokecolor="#009300" strokeweight=".5pt">
            <v:fill opacity="0"/>
          </v:rect>
          <v:rect id="_x0000_s2081" style="position:absolute;left:5528;top:2274;width:425;height:426;visibility:visible;mso-position-horizontal-relative:page;mso-position-vertical-relative:page" strokecolor="#009300" strokeweight=".5pt">
            <v:fill opacity="0"/>
          </v:rect>
          <v:rect id="_x0000_s2082" style="position:absolute;left:5953;top:2274;width:426;height:426;visibility:visible;mso-position-horizontal-relative:page;mso-position-vertical-relative:page" strokecolor="#009300" strokeweight=".5pt">
            <v:fill opacity="0"/>
          </v:rect>
          <v:rect id="_x0000_s2083" style="position:absolute;left:6379;top:2274;width:425;height:426;visibility:visible;mso-position-horizontal-relative:page;mso-position-vertical-relative:page" strokecolor="#009300" strokeweight=".5pt">
            <v:fill opacity="0"/>
          </v:rect>
          <v:rect id="_x0000_s2084" style="position:absolute;left:6804;top:2274;width:426;height:426;visibility:visible;mso-position-horizontal-relative:page;mso-position-vertical-relative:page" strokecolor="#009300" strokeweight=".5pt">
            <v:fill opacity="0"/>
          </v:rect>
          <v:rect id="_x0000_s2085" style="position:absolute;left:7230;top:2274;width:425;height:426;visibility:visible;mso-position-horizontal-relative:page;mso-position-vertical-relative:page" strokecolor="#009300" strokeweight=".5pt">
            <v:fill opacity="0"/>
          </v:rect>
          <v:rect id="_x0000_s2086" style="position:absolute;left:7655;top:2274;width:425;height:426;visibility:visible;mso-position-horizontal-relative:page;mso-position-vertical-relative:page" strokecolor="#009300" strokeweight=".5pt">
            <v:fill opacity="0"/>
          </v:rect>
          <v:rect id="_x0000_s2087" style="position:absolute;left:8080;top:2274;width:426;height:426;visibility:visible;mso-position-horizontal-relative:page;mso-position-vertical-relative:page" strokecolor="#009300" strokeweight=".5pt">
            <v:fill opacity="0"/>
          </v:rect>
          <v:rect id="_x0000_s2088" style="position:absolute;left:8506;top:2274;width:425;height:426;visibility:visible;mso-position-horizontal-relative:page;mso-position-vertical-relative:page" strokecolor="#009300" strokeweight=".5pt">
            <v:fill opacity="0"/>
          </v:rect>
          <v:rect id="_x0000_s2089" style="position:absolute;left:8931;top:2274;width:425;height:426;visibility:visible;mso-position-horizontal-relative:page;mso-position-vertical-relative:page" strokecolor="#009300" strokeweight=".5pt">
            <v:fill opacity="0"/>
          </v:rect>
          <v:rect id="_x0000_s2090" style="position:absolute;left:9356;top:2274;width:426;height:426;visibility:visible;mso-position-horizontal-relative:page;mso-position-vertical-relative:page" strokecolor="#009300" strokeweight=".5pt">
            <v:fill opacity="0"/>
          </v:rect>
          <v:rect id="_x0000_s2091" style="position:absolute;left:9782;top:2274;width:425;height:426;visibility:visible;mso-position-horizontal-relative:page;mso-position-vertical-relative:page" strokecolor="#009300" strokeweight=".5pt">
            <v:fill opacity="0"/>
          </v:rect>
          <v:rect id="_x0000_s2092" style="position:absolute;left:1700;top:2972;width:425;height:426;visibility:visible;mso-position-horizontal-relative:page;mso-position-vertical-relative:page" strokecolor="#009300" strokeweight=".5pt">
            <v:fill opacity="0"/>
          </v:rect>
          <v:rect id="_x0000_s2093" style="position:absolute;left:2125;top:2972;width:426;height:426;visibility:visible;mso-position-horizontal-relative:page;mso-position-vertical-relative:page" strokecolor="#009300" strokeweight=".5pt">
            <v:fill opacity="0"/>
          </v:rect>
          <v:rect id="_x0000_s2094" style="position:absolute;left:2551;top:2972;width:425;height:426;visibility:visible;mso-position-horizontal-relative:page;mso-position-vertical-relative:page" strokecolor="#009300" strokeweight=".5pt">
            <v:fill opacity="0"/>
          </v:rect>
          <v:rect id="_x0000_s2095" style="position:absolute;left:2976;top:2972;width:425;height:426;visibility:visible;mso-position-horizontal-relative:page;mso-position-vertical-relative:page" strokecolor="#009300" strokeweight=".5pt">
            <v:fill opacity="0"/>
          </v:rect>
          <v:rect id="_x0000_s2096" style="position:absolute;left:3401;top:2972;width:426;height:426;visibility:visible;mso-position-horizontal-relative:page;mso-position-vertical-relative:page" strokecolor="#009300" strokeweight=".5pt">
            <v:fill opacity="0"/>
          </v:rect>
          <v:rect id="_x0000_s2097" style="position:absolute;left:3827;top:2972;width:425;height:426;visibility:visible;mso-position-horizontal-relative:page;mso-position-vertical-relative:page" strokecolor="#009300" strokeweight=".5pt">
            <v:fill opacity="0"/>
          </v:rect>
          <v:rect id="_x0000_s2098" style="position:absolute;left:4252;top:2972;width:425;height:426;visibility:visible;mso-position-horizontal-relative:page;mso-position-vertical-relative:page" strokecolor="#009300" strokeweight=".5pt">
            <v:fill opacity="0"/>
          </v:rect>
          <v:rect id="_x0000_s2099" style="position:absolute;left:4677;top:2972;width:426;height:426;visibility:visible;mso-position-horizontal-relative:page;mso-position-vertical-relative:page" strokecolor="#009300" strokeweight=".5pt">
            <v:fill opacity="0"/>
          </v:rect>
          <v:rect id="_x0000_s2100" style="position:absolute;left:5103;top:2972;width:425;height:426;visibility:visible;mso-position-horizontal-relative:page;mso-position-vertical-relative:page" strokecolor="#009300" strokeweight=".5pt">
            <v:fill opacity="0"/>
          </v:rect>
          <v:rect id="_x0000_s2101" style="position:absolute;left:5528;top:2972;width:425;height:426;visibility:visible;mso-position-horizontal-relative:page;mso-position-vertical-relative:page" strokecolor="#009300" strokeweight=".5pt">
            <v:fill opacity="0"/>
          </v:rect>
          <v:rect id="_x0000_s2102" style="position:absolute;left:5953;top:2972;width:426;height:426;visibility:visible;mso-position-horizontal-relative:page;mso-position-vertical-relative:page" strokecolor="#009300" strokeweight=".5pt">
            <v:fill opacity="0"/>
          </v:rect>
          <v:rect id="_x0000_s2103" style="position:absolute;left:6379;top:2972;width:425;height:426;visibility:visible;mso-position-horizontal-relative:page;mso-position-vertical-relative:page" strokecolor="#009300" strokeweight=".5pt">
            <v:fill opacity="0"/>
          </v:rect>
          <v:rect id="_x0000_s2104" style="position:absolute;left:6804;top:2972;width:426;height:426;visibility:visible;mso-position-horizontal-relative:page;mso-position-vertical-relative:page" strokecolor="#009300" strokeweight=".5pt">
            <v:fill opacity="0"/>
          </v:rect>
          <v:rect id="_x0000_s2105" style="position:absolute;left:7230;top:2972;width:425;height:426;visibility:visible;mso-position-horizontal-relative:page;mso-position-vertical-relative:page" strokecolor="#009300" strokeweight=".5pt">
            <v:fill opacity="0"/>
          </v:rect>
          <v:rect id="_x0000_s2106" style="position:absolute;left:7655;top:2972;width:425;height:426;visibility:visible;mso-position-horizontal-relative:page;mso-position-vertical-relative:page" strokecolor="#009300" strokeweight=".5pt">
            <v:fill opacity="0"/>
          </v:rect>
          <v:rect id="_x0000_s2107" style="position:absolute;left:8080;top:2972;width:426;height:426;visibility:visible;mso-position-horizontal-relative:page;mso-position-vertical-relative:page" strokecolor="#009300" strokeweight=".5pt">
            <v:fill opacity="0"/>
          </v:rect>
          <v:rect id="_x0000_s2108" style="position:absolute;left:8506;top:2972;width:425;height:426;visibility:visible;mso-position-horizontal-relative:page;mso-position-vertical-relative:page" strokecolor="#009300" strokeweight=".5pt">
            <v:fill opacity="0"/>
          </v:rect>
          <v:rect id="_x0000_s2109" style="position:absolute;left:8931;top:2972;width:425;height:426;visibility:visible;mso-position-horizontal-relative:page;mso-position-vertical-relative:page" strokecolor="#009300" strokeweight=".5pt">
            <v:fill opacity="0"/>
          </v:rect>
          <v:rect id="_x0000_s2110" style="position:absolute;left:9356;top:2972;width:426;height:426;visibility:visible;mso-position-horizontal-relative:page;mso-position-vertical-relative:page" strokecolor="#009300" strokeweight=".5pt">
            <v:fill opacity="0"/>
          </v:rect>
          <v:rect id="_x0000_s2111" style="position:absolute;left:9782;top:2972;width:425;height:426;visibility:visible;mso-position-horizontal-relative:page;mso-position-vertical-relative:page" strokecolor="#009300" strokeweight=".5pt">
            <v:fill opacity="0"/>
          </v:rect>
          <v:rect id="_x0000_s2112" style="position:absolute;left:1700;top:3670;width:425;height:426;visibility:visible;mso-position-horizontal-relative:page;mso-position-vertical-relative:page" strokecolor="#009300" strokeweight=".5pt">
            <v:fill opacity="0"/>
          </v:rect>
          <v:rect id="_x0000_s2113" style="position:absolute;left:2125;top:3670;width:426;height:426;visibility:visible;mso-position-horizontal-relative:page;mso-position-vertical-relative:page" strokecolor="#009300" strokeweight=".5pt">
            <v:fill opacity="0"/>
          </v:rect>
          <v:rect id="_x0000_s2114" style="position:absolute;left:2551;top:3670;width:425;height:426;visibility:visible;mso-position-horizontal-relative:page;mso-position-vertical-relative:page" strokecolor="#009300" strokeweight=".5pt">
            <v:fill opacity="0"/>
          </v:rect>
          <v:rect id="_x0000_s2115" style="position:absolute;left:2976;top:3670;width:425;height:426;visibility:visible;mso-position-horizontal-relative:page;mso-position-vertical-relative:page" strokecolor="#009300" strokeweight=".5pt">
            <v:fill opacity="0"/>
          </v:rect>
          <v:rect id="_x0000_s2116" style="position:absolute;left:3401;top:3670;width:426;height:426;visibility:visible;mso-position-horizontal-relative:page;mso-position-vertical-relative:page" strokecolor="#009300" strokeweight=".5pt">
            <v:fill opacity="0"/>
          </v:rect>
          <v:rect id="_x0000_s2117" style="position:absolute;left:3827;top:3670;width:425;height:426;visibility:visible;mso-position-horizontal-relative:page;mso-position-vertical-relative:page" strokecolor="#009300" strokeweight=".5pt">
            <v:fill opacity="0"/>
          </v:rect>
          <v:rect id="_x0000_s2118" style="position:absolute;left:4252;top:3670;width:425;height:426;visibility:visible;mso-position-horizontal-relative:page;mso-position-vertical-relative:page" strokecolor="#009300" strokeweight=".5pt">
            <v:fill opacity="0"/>
          </v:rect>
          <v:rect id="_x0000_s2119" style="position:absolute;left:4677;top:3670;width:426;height:426;visibility:visible;mso-position-horizontal-relative:page;mso-position-vertical-relative:page" strokecolor="#009300" strokeweight=".5pt">
            <v:fill opacity="0"/>
          </v:rect>
          <v:rect id="_x0000_s2120" style="position:absolute;left:5103;top:3670;width:425;height:426;visibility:visible;mso-position-horizontal-relative:page;mso-position-vertical-relative:page" strokecolor="#009300" strokeweight=".5pt">
            <v:fill opacity="0"/>
          </v:rect>
          <v:rect id="_x0000_s2121" style="position:absolute;left:5528;top:3670;width:425;height:426;visibility:visible;mso-position-horizontal-relative:page;mso-position-vertical-relative:page" strokecolor="#009300" strokeweight=".5pt">
            <v:fill opacity="0"/>
          </v:rect>
          <v:rect id="_x0000_s2122" style="position:absolute;left:5953;top:3670;width:426;height:426;visibility:visible;mso-position-horizontal-relative:page;mso-position-vertical-relative:page" strokecolor="#009300" strokeweight=".5pt">
            <v:fill opacity="0"/>
          </v:rect>
          <v:rect id="_x0000_s2123" style="position:absolute;left:6379;top:3670;width:425;height:426;visibility:visible;mso-position-horizontal-relative:page;mso-position-vertical-relative:page" strokecolor="#009300" strokeweight=".5pt">
            <v:fill opacity="0"/>
          </v:rect>
          <v:rect id="_x0000_s2124" style="position:absolute;left:6804;top:3670;width:426;height:426;visibility:visible;mso-position-horizontal-relative:page;mso-position-vertical-relative:page" strokecolor="#009300" strokeweight=".5pt">
            <v:fill opacity="0"/>
          </v:rect>
          <v:rect id="_x0000_s2125" style="position:absolute;left:7230;top:3670;width:425;height:426;visibility:visible;mso-position-horizontal-relative:page;mso-position-vertical-relative:page" strokecolor="#009300" strokeweight=".5pt">
            <v:fill opacity="0"/>
          </v:rect>
          <v:rect id="_x0000_s2126" style="position:absolute;left:7655;top:3670;width:425;height:426;visibility:visible;mso-position-horizontal-relative:page;mso-position-vertical-relative:page" strokecolor="#009300" strokeweight=".5pt">
            <v:fill opacity="0"/>
          </v:rect>
          <v:rect id="_x0000_s2127" style="position:absolute;left:8080;top:3670;width:426;height:426;visibility:visible;mso-position-horizontal-relative:page;mso-position-vertical-relative:page" strokecolor="#009300" strokeweight=".5pt">
            <v:fill opacity="0"/>
          </v:rect>
          <v:rect id="_x0000_s2128" style="position:absolute;left:8506;top:3670;width:425;height:426;visibility:visible;mso-position-horizontal-relative:page;mso-position-vertical-relative:page" strokecolor="#009300" strokeweight=".5pt">
            <v:fill opacity="0"/>
          </v:rect>
          <v:rect id="_x0000_s2129" style="position:absolute;left:8931;top:3670;width:425;height:426;visibility:visible;mso-position-horizontal-relative:page;mso-position-vertical-relative:page" strokecolor="#009300" strokeweight=".5pt">
            <v:fill opacity="0"/>
          </v:rect>
          <v:rect id="_x0000_s2130" style="position:absolute;left:9356;top:3670;width:426;height:426;visibility:visible;mso-position-horizontal-relative:page;mso-position-vertical-relative:page" strokecolor="#009300" strokeweight=".5pt">
            <v:fill opacity="0"/>
          </v:rect>
          <v:rect id="_x0000_s2131" style="position:absolute;left:9782;top:3670;width:425;height:426;visibility:visible;mso-position-horizontal-relative:page;mso-position-vertical-relative:page" strokecolor="#009300" strokeweight=".5pt">
            <v:fill opacity="0"/>
          </v:rect>
          <v:rect id="_x0000_s2132" style="position:absolute;left:1700;top:4368;width:425;height:425;visibility:visible;mso-position-horizontal-relative:page;mso-position-vertical-relative:page" strokecolor="#009300" strokeweight=".5pt">
            <v:fill opacity="0"/>
          </v:rect>
          <v:rect id="_x0000_s2133" style="position:absolute;left:2125;top:4368;width:426;height:425;visibility:visible;mso-position-horizontal-relative:page;mso-position-vertical-relative:page" strokecolor="#009300" strokeweight=".5pt">
            <v:fill opacity="0"/>
          </v:rect>
          <v:rect id="_x0000_s2134" style="position:absolute;left:2551;top:4368;width:425;height:425;visibility:visible;mso-position-horizontal-relative:page;mso-position-vertical-relative:page" strokecolor="#009300" strokeweight=".5pt">
            <v:fill opacity="0"/>
          </v:rect>
          <v:rect id="_x0000_s2135" style="position:absolute;left:2976;top:4368;width:425;height:425;visibility:visible;mso-position-horizontal-relative:page;mso-position-vertical-relative:page" strokecolor="#009300" strokeweight=".5pt">
            <v:fill opacity="0"/>
          </v:rect>
          <v:rect id="_x0000_s2136" style="position:absolute;left:3401;top:4368;width:426;height:425;visibility:visible;mso-position-horizontal-relative:page;mso-position-vertical-relative:page" strokecolor="#009300" strokeweight=".5pt">
            <v:fill opacity="0"/>
          </v:rect>
          <v:rect id="_x0000_s2137" style="position:absolute;left:3827;top:4368;width:425;height:425;visibility:visible;mso-position-horizontal-relative:page;mso-position-vertical-relative:page" strokecolor="#009300" strokeweight=".5pt">
            <v:fill opacity="0"/>
          </v:rect>
          <v:rect id="_x0000_s2138" style="position:absolute;left:4252;top:4368;width:425;height:425;visibility:visible;mso-position-horizontal-relative:page;mso-position-vertical-relative:page" strokecolor="#009300" strokeweight=".5pt">
            <v:fill opacity="0"/>
          </v:rect>
          <v:rect id="_x0000_s2139" style="position:absolute;left:4677;top:4368;width:426;height:425;visibility:visible;mso-position-horizontal-relative:page;mso-position-vertical-relative:page" strokecolor="#009300" strokeweight=".5pt">
            <v:fill opacity="0"/>
          </v:rect>
          <v:rect id="_x0000_s2140" style="position:absolute;left:5103;top:4368;width:425;height:425;visibility:visible;mso-position-horizontal-relative:page;mso-position-vertical-relative:page" strokecolor="#009300" strokeweight=".5pt">
            <v:fill opacity="0"/>
          </v:rect>
          <v:rect id="_x0000_s2141" style="position:absolute;left:5528;top:4368;width:425;height:425;visibility:visible;mso-position-horizontal-relative:page;mso-position-vertical-relative:page" strokecolor="#009300" strokeweight=".5pt">
            <v:fill opacity="0"/>
          </v:rect>
          <v:rect id="_x0000_s2142" style="position:absolute;left:5953;top:4368;width:426;height:425;visibility:visible;mso-position-horizontal-relative:page;mso-position-vertical-relative:page" strokecolor="#009300" strokeweight=".5pt">
            <v:fill opacity="0"/>
          </v:rect>
          <v:rect id="_x0000_s2143" style="position:absolute;left:6379;top:4368;width:425;height:425;visibility:visible;mso-position-horizontal-relative:page;mso-position-vertical-relative:page" strokecolor="#009300" strokeweight=".5pt">
            <v:fill opacity="0"/>
          </v:rect>
          <v:rect id="_x0000_s2144" style="position:absolute;left:6804;top:4368;width:426;height:425;visibility:visible;mso-position-horizontal-relative:page;mso-position-vertical-relative:page" strokecolor="#009300" strokeweight=".5pt">
            <v:fill opacity="0"/>
          </v:rect>
          <v:rect id="_x0000_s2145" style="position:absolute;left:7230;top:4368;width:425;height:425;visibility:visible;mso-position-horizontal-relative:page;mso-position-vertical-relative:page" strokecolor="#009300" strokeweight=".5pt">
            <v:fill opacity="0"/>
          </v:rect>
          <v:rect id="_x0000_s2146" style="position:absolute;left:7655;top:4368;width:425;height:425;visibility:visible;mso-position-horizontal-relative:page;mso-position-vertical-relative:page" strokecolor="#009300" strokeweight=".5pt">
            <v:fill opacity="0"/>
          </v:rect>
          <v:rect id="_x0000_s2147" style="position:absolute;left:8080;top:4368;width:426;height:425;visibility:visible;mso-position-horizontal-relative:page;mso-position-vertical-relative:page" strokecolor="#009300" strokeweight=".5pt">
            <v:fill opacity="0"/>
          </v:rect>
          <v:rect id="_x0000_s2148" style="position:absolute;left:8506;top:4368;width:425;height:425;visibility:visible;mso-position-horizontal-relative:page;mso-position-vertical-relative:page" strokecolor="#009300" strokeweight=".5pt">
            <v:fill opacity="0"/>
          </v:rect>
          <v:rect id="_x0000_s2149" style="position:absolute;left:8931;top:4368;width:425;height:425;visibility:visible;mso-position-horizontal-relative:page;mso-position-vertical-relative:page" strokecolor="#009300" strokeweight=".5pt">
            <v:fill opacity="0"/>
          </v:rect>
          <v:rect id="_x0000_s2150" style="position:absolute;left:9356;top:4368;width:426;height:425;visibility:visible;mso-position-horizontal-relative:page;mso-position-vertical-relative:page" strokecolor="#009300" strokeweight=".5pt">
            <v:fill opacity="0"/>
          </v:rect>
          <v:rect id="_x0000_s2151" style="position:absolute;left:9782;top:4368;width:425;height:425;visibility:visible;mso-position-horizontal-relative:page;mso-position-vertical-relative:page" strokecolor="#009300" strokeweight=".5pt">
            <v:fill opacity="0"/>
          </v:rect>
          <v:rect id="_x0000_s2152" style="position:absolute;left:1700;top:5066;width:425;height:425;visibility:visible;mso-position-horizontal-relative:page;mso-position-vertical-relative:page" strokecolor="#009300" strokeweight=".5pt">
            <v:fill opacity="0"/>
          </v:rect>
          <v:rect id="_x0000_s2153" style="position:absolute;left:2125;top:5066;width:426;height:425;visibility:visible;mso-position-horizontal-relative:page;mso-position-vertical-relative:page" strokecolor="#009300" strokeweight=".5pt">
            <v:fill opacity="0"/>
          </v:rect>
          <v:rect id="_x0000_s2154" style="position:absolute;left:2551;top:5066;width:425;height:425;visibility:visible;mso-position-horizontal-relative:page;mso-position-vertical-relative:page" strokecolor="#009300" strokeweight=".5pt">
            <v:fill opacity="0"/>
          </v:rect>
          <v:rect id="_x0000_s2155" style="position:absolute;left:2976;top:5066;width:425;height:425;visibility:visible;mso-position-horizontal-relative:page;mso-position-vertical-relative:page" strokecolor="#009300" strokeweight=".5pt">
            <v:fill opacity="0"/>
          </v:rect>
          <v:rect id="_x0000_s2156" style="position:absolute;left:3401;top:5066;width:426;height:425;visibility:visible;mso-position-horizontal-relative:page;mso-position-vertical-relative:page" strokecolor="#009300" strokeweight=".5pt">
            <v:fill opacity="0"/>
          </v:rect>
          <v:rect id="_x0000_s2157" style="position:absolute;left:3827;top:5066;width:425;height:425;visibility:visible;mso-position-horizontal-relative:page;mso-position-vertical-relative:page" strokecolor="#009300" strokeweight=".5pt">
            <v:fill opacity="0"/>
          </v:rect>
          <v:rect id="_x0000_s2158" style="position:absolute;left:4252;top:5066;width:425;height:425;visibility:visible;mso-position-horizontal-relative:page;mso-position-vertical-relative:page" strokecolor="#009300" strokeweight=".5pt">
            <v:fill opacity="0"/>
          </v:rect>
          <v:rect id="_x0000_s2159" style="position:absolute;left:4677;top:5066;width:426;height:425;visibility:visible;mso-position-horizontal-relative:page;mso-position-vertical-relative:page" strokecolor="#009300" strokeweight=".5pt">
            <v:fill opacity="0"/>
          </v:rect>
          <v:rect id="_x0000_s2160" style="position:absolute;left:5103;top:5066;width:425;height:425;visibility:visible;mso-position-horizontal-relative:page;mso-position-vertical-relative:page" strokecolor="#009300" strokeweight=".5pt">
            <v:fill opacity="0"/>
          </v:rect>
          <v:rect id="_x0000_s2161" style="position:absolute;left:5528;top:5066;width:425;height:425;visibility:visible;mso-position-horizontal-relative:page;mso-position-vertical-relative:page" strokecolor="#009300" strokeweight=".5pt">
            <v:fill opacity="0"/>
          </v:rect>
          <v:rect id="_x0000_s2162" style="position:absolute;left:5953;top:5066;width:426;height:425;visibility:visible;mso-position-horizontal-relative:page;mso-position-vertical-relative:page" strokecolor="#009300" strokeweight=".5pt">
            <v:fill opacity="0"/>
          </v:rect>
          <v:rect id="_x0000_s2163" style="position:absolute;left:6379;top:5066;width:425;height:425;visibility:visible;mso-position-horizontal-relative:page;mso-position-vertical-relative:page" strokecolor="#009300" strokeweight=".5pt">
            <v:fill opacity="0"/>
          </v:rect>
          <v:rect id="_x0000_s2164" style="position:absolute;left:6804;top:5066;width:426;height:425;visibility:visible;mso-position-horizontal-relative:page;mso-position-vertical-relative:page" strokecolor="#009300" strokeweight=".5pt">
            <v:fill opacity="0"/>
          </v:rect>
          <v:rect id="_x0000_s2165" style="position:absolute;left:7230;top:5066;width:425;height:425;visibility:visible;mso-position-horizontal-relative:page;mso-position-vertical-relative:page" strokecolor="#009300" strokeweight=".5pt">
            <v:fill opacity="0"/>
          </v:rect>
          <v:rect id="_x0000_s2166" style="position:absolute;left:7655;top:5066;width:425;height:425;visibility:visible;mso-position-horizontal-relative:page;mso-position-vertical-relative:page" strokecolor="#009300" strokeweight=".5pt">
            <v:fill opacity="0"/>
          </v:rect>
          <v:rect id="_x0000_s2167" style="position:absolute;left:8080;top:5066;width:426;height:425;visibility:visible;mso-position-horizontal-relative:page;mso-position-vertical-relative:page" strokecolor="#009300" strokeweight=".5pt">
            <v:fill opacity="0"/>
          </v:rect>
          <v:rect id="_x0000_s2168" style="position:absolute;left:8506;top:5066;width:425;height:425;visibility:visible;mso-position-horizontal-relative:page;mso-position-vertical-relative:page" strokecolor="#009300" strokeweight=".5pt">
            <v:fill opacity="0"/>
          </v:rect>
          <v:rect id="_x0000_s2169" style="position:absolute;left:8931;top:5066;width:425;height:425;visibility:visible;mso-position-horizontal-relative:page;mso-position-vertical-relative:page" strokecolor="#009300" strokeweight=".5pt">
            <v:fill opacity="0"/>
          </v:rect>
          <v:rect id="_x0000_s2170" style="position:absolute;left:9356;top:5066;width:426;height:425;visibility:visible;mso-position-horizontal-relative:page;mso-position-vertical-relative:page" strokecolor="#009300" strokeweight=".5pt">
            <v:fill opacity="0"/>
          </v:rect>
          <v:rect id="_x0000_s2171" style="position:absolute;left:9782;top:5066;width:425;height:425;visibility:visible;mso-position-horizontal-relative:page;mso-position-vertical-relative:page" strokecolor="#009300" strokeweight=".5pt">
            <v:fill opacity="0"/>
          </v:rect>
          <v:rect id="_x0000_s2172" style="position:absolute;left:1700;top:5764;width:425;height:425;visibility:visible;mso-position-horizontal-relative:page;mso-position-vertical-relative:page" strokecolor="#009300" strokeweight=".5pt">
            <v:fill opacity="0"/>
          </v:rect>
          <v:rect id="_x0000_s2173" style="position:absolute;left:2125;top:5764;width:426;height:425;visibility:visible;mso-position-horizontal-relative:page;mso-position-vertical-relative:page" strokecolor="#009300" strokeweight=".5pt">
            <v:fill opacity="0"/>
          </v:rect>
          <v:rect id="_x0000_s2174" style="position:absolute;left:2551;top:5764;width:425;height:425;visibility:visible;mso-position-horizontal-relative:page;mso-position-vertical-relative:page" strokecolor="#009300" strokeweight=".5pt">
            <v:fill opacity="0"/>
          </v:rect>
          <v:rect id="_x0000_s2175" style="position:absolute;left:2976;top:5764;width:425;height:425;visibility:visible;mso-position-horizontal-relative:page;mso-position-vertical-relative:page" strokecolor="#009300" strokeweight=".5pt">
            <v:fill opacity="0"/>
          </v:rect>
          <v:rect id="_x0000_s2176" style="position:absolute;left:3401;top:5764;width:426;height:425;visibility:visible;mso-position-horizontal-relative:page;mso-position-vertical-relative:page" strokecolor="#009300" strokeweight=".5pt">
            <v:fill opacity="0"/>
          </v:rect>
          <v:rect id="_x0000_s2177" style="position:absolute;left:3827;top:5764;width:425;height:425;visibility:visible;mso-position-horizontal-relative:page;mso-position-vertical-relative:page" strokecolor="#009300" strokeweight=".5pt">
            <v:fill opacity="0"/>
          </v:rect>
          <v:rect id="_x0000_s2178" style="position:absolute;left:4252;top:5764;width:425;height:425;visibility:visible;mso-position-horizontal-relative:page;mso-position-vertical-relative:page" strokecolor="#009300" strokeweight=".5pt">
            <v:fill opacity="0"/>
          </v:rect>
          <v:rect id="_x0000_s2179" style="position:absolute;left:4677;top:5764;width:426;height:425;visibility:visible;mso-position-horizontal-relative:page;mso-position-vertical-relative:page" strokecolor="#009300" strokeweight=".5pt">
            <v:fill opacity="0"/>
          </v:rect>
          <v:rect id="_x0000_s2180" style="position:absolute;left:5103;top:5764;width:425;height:425;visibility:visible;mso-position-horizontal-relative:page;mso-position-vertical-relative:page" strokecolor="#009300" strokeweight=".5pt">
            <v:fill opacity="0"/>
          </v:rect>
          <v:rect id="_x0000_s2181" style="position:absolute;left:5528;top:5764;width:425;height:425;visibility:visible;mso-position-horizontal-relative:page;mso-position-vertical-relative:page" strokecolor="#009300" strokeweight=".5pt">
            <v:fill opacity="0"/>
          </v:rect>
          <v:rect id="_x0000_s2182" style="position:absolute;left:5953;top:5764;width:426;height:425;visibility:visible;mso-position-horizontal-relative:page;mso-position-vertical-relative:page" strokecolor="#009300" strokeweight=".5pt">
            <v:fill opacity="0"/>
          </v:rect>
          <v:rect id="_x0000_s2183" style="position:absolute;left:6379;top:5764;width:425;height:425;visibility:visible;mso-position-horizontal-relative:page;mso-position-vertical-relative:page" strokecolor="#009300" strokeweight=".5pt">
            <v:fill opacity="0"/>
          </v:rect>
          <v:rect id="_x0000_s2184" style="position:absolute;left:6804;top:5764;width:426;height:425;visibility:visible;mso-position-horizontal-relative:page;mso-position-vertical-relative:page" strokecolor="#009300" strokeweight=".5pt">
            <v:fill opacity="0"/>
          </v:rect>
          <v:rect id="_x0000_s2185" style="position:absolute;left:7230;top:5764;width:425;height:425;visibility:visible;mso-position-horizontal-relative:page;mso-position-vertical-relative:page" strokecolor="#009300" strokeweight=".5pt">
            <v:fill opacity="0"/>
          </v:rect>
          <v:rect id="_x0000_s2186" style="position:absolute;left:7655;top:5764;width:425;height:425;visibility:visible;mso-position-horizontal-relative:page;mso-position-vertical-relative:page" strokecolor="#009300" strokeweight=".5pt">
            <v:fill opacity="0"/>
          </v:rect>
          <v:rect id="_x0000_s2187" style="position:absolute;left:8080;top:5764;width:426;height:425;visibility:visible;mso-position-horizontal-relative:page;mso-position-vertical-relative:page" strokecolor="#009300" strokeweight=".5pt">
            <v:fill opacity="0"/>
          </v:rect>
          <v:rect id="_x0000_s2188" style="position:absolute;left:8506;top:5764;width:425;height:425;visibility:visible;mso-position-horizontal-relative:page;mso-position-vertical-relative:page" strokecolor="#009300" strokeweight=".5pt">
            <v:fill opacity="0"/>
          </v:rect>
          <v:rect id="_x0000_s2189" style="position:absolute;left:8931;top:5764;width:425;height:425;visibility:visible;mso-position-horizontal-relative:page;mso-position-vertical-relative:page" strokecolor="#009300" strokeweight=".5pt">
            <v:fill opacity="0"/>
          </v:rect>
          <v:rect id="_x0000_s2190" style="position:absolute;left:9356;top:5764;width:426;height:425;visibility:visible;mso-position-horizontal-relative:page;mso-position-vertical-relative:page" strokecolor="#009300" strokeweight=".5pt">
            <v:fill opacity="0"/>
          </v:rect>
          <v:rect id="_x0000_s2191" style="position:absolute;left:9782;top:5764;width:425;height:425;visibility:visible;mso-position-horizontal-relative:page;mso-position-vertical-relative:page" strokecolor="#009300" strokeweight=".5pt">
            <v:fill opacity="0"/>
          </v:rect>
          <v:rect id="_x0000_s2192" style="position:absolute;left:1700;top:6462;width:425;height:425;visibility:visible;mso-position-horizontal-relative:page;mso-position-vertical-relative:page" strokecolor="#009300" strokeweight=".5pt">
            <v:fill opacity="0"/>
          </v:rect>
          <v:rect id="_x0000_s2193" style="position:absolute;left:2125;top:6462;width:426;height:425;visibility:visible;mso-position-horizontal-relative:page;mso-position-vertical-relative:page" strokecolor="#009300" strokeweight=".5pt">
            <v:fill opacity="0"/>
          </v:rect>
          <v:rect id="_x0000_s2194" style="position:absolute;left:2551;top:6462;width:425;height:425;visibility:visible;mso-position-horizontal-relative:page;mso-position-vertical-relative:page" strokecolor="#009300" strokeweight=".5pt">
            <v:fill opacity="0"/>
          </v:rect>
          <v:rect id="_x0000_s2195" style="position:absolute;left:2976;top:6462;width:425;height:425;visibility:visible;mso-position-horizontal-relative:page;mso-position-vertical-relative:page" strokecolor="#009300" strokeweight=".5pt">
            <v:fill opacity="0"/>
          </v:rect>
          <v:rect id="_x0000_s2196" style="position:absolute;left:3401;top:6462;width:426;height:425;visibility:visible;mso-position-horizontal-relative:page;mso-position-vertical-relative:page" strokecolor="#009300" strokeweight=".5pt">
            <v:fill opacity="0"/>
          </v:rect>
          <v:rect id="_x0000_s2197" style="position:absolute;left:3827;top:6462;width:425;height:425;visibility:visible;mso-position-horizontal-relative:page;mso-position-vertical-relative:page" strokecolor="#009300" strokeweight=".5pt">
            <v:fill opacity="0"/>
          </v:rect>
          <v:rect id="_x0000_s2198" style="position:absolute;left:4252;top:6462;width:425;height:425;visibility:visible;mso-position-horizontal-relative:page;mso-position-vertical-relative:page" strokecolor="#009300" strokeweight=".5pt">
            <v:fill opacity="0"/>
          </v:rect>
          <v:rect id="_x0000_s2199" style="position:absolute;left:4677;top:6462;width:426;height:425;visibility:visible;mso-position-horizontal-relative:page;mso-position-vertical-relative:page" strokecolor="#009300" strokeweight=".5pt">
            <v:fill opacity="0"/>
          </v:rect>
          <v:rect id="_x0000_s2200" style="position:absolute;left:5103;top:6462;width:425;height:425;visibility:visible;mso-position-horizontal-relative:page;mso-position-vertical-relative:page" strokecolor="#009300" strokeweight=".5pt">
            <v:fill opacity="0"/>
          </v:rect>
          <v:rect id="_x0000_s2201" style="position:absolute;left:5528;top:6462;width:425;height:425;visibility:visible;mso-position-horizontal-relative:page;mso-position-vertical-relative:page" strokecolor="#009300" strokeweight=".5pt">
            <v:fill opacity="0"/>
          </v:rect>
          <v:rect id="_x0000_s2202" style="position:absolute;left:5953;top:6462;width:426;height:425;visibility:visible;mso-position-horizontal-relative:page;mso-position-vertical-relative:page" strokecolor="#009300" strokeweight=".5pt">
            <v:fill opacity="0"/>
          </v:rect>
          <v:rect id="_x0000_s2203" style="position:absolute;left:6379;top:6462;width:425;height:425;visibility:visible;mso-position-horizontal-relative:page;mso-position-vertical-relative:page" strokecolor="#009300" strokeweight=".5pt">
            <v:fill opacity="0"/>
          </v:rect>
          <v:rect id="_x0000_s2204" style="position:absolute;left:6804;top:6462;width:426;height:425;visibility:visible;mso-position-horizontal-relative:page;mso-position-vertical-relative:page" strokecolor="#009300" strokeweight=".5pt">
            <v:fill opacity="0"/>
          </v:rect>
          <v:rect id="_x0000_s2205" style="position:absolute;left:7230;top:6462;width:425;height:425;visibility:visible;mso-position-horizontal-relative:page;mso-position-vertical-relative:page" strokecolor="#009300" strokeweight=".5pt">
            <v:fill opacity="0"/>
          </v:rect>
          <v:rect id="_x0000_s2206" style="position:absolute;left:7655;top:6462;width:425;height:425;visibility:visible;mso-position-horizontal-relative:page;mso-position-vertical-relative:page" strokecolor="#009300" strokeweight=".5pt">
            <v:fill opacity="0"/>
          </v:rect>
          <v:rect id="_x0000_s2207" style="position:absolute;left:8080;top:6462;width:426;height:425;visibility:visible;mso-position-horizontal-relative:page;mso-position-vertical-relative:page" strokecolor="#009300" strokeweight=".5pt">
            <v:fill opacity="0"/>
          </v:rect>
          <v:rect id="_x0000_s2208" style="position:absolute;left:8506;top:6462;width:425;height:425;visibility:visible;mso-position-horizontal-relative:page;mso-position-vertical-relative:page" strokecolor="#009300" strokeweight=".5pt">
            <v:fill opacity="0"/>
          </v:rect>
          <v:rect id="_x0000_s2209" style="position:absolute;left:8931;top:6462;width:425;height:425;visibility:visible;mso-position-horizontal-relative:page;mso-position-vertical-relative:page" strokecolor="#009300" strokeweight=".5pt">
            <v:fill opacity="0"/>
          </v:rect>
          <v:rect id="_x0000_s2210" style="position:absolute;left:9356;top:6462;width:426;height:425;visibility:visible;mso-position-horizontal-relative:page;mso-position-vertical-relative:page" strokecolor="#009300" strokeweight=".5pt">
            <v:fill opacity="0"/>
          </v:rect>
          <v:rect id="_x0000_s2211" style="position:absolute;left:9782;top:6462;width:425;height:425;visibility:visible;mso-position-horizontal-relative:page;mso-position-vertical-relative:page" strokecolor="#009300" strokeweight=".5pt">
            <v:fill opacity="0"/>
          </v:rect>
          <v:rect id="_x0000_s2212" style="position:absolute;left:1700;top:7160;width:425;height:425;visibility:visible;mso-position-horizontal-relative:page;mso-position-vertical-relative:page" strokecolor="#009300" strokeweight=".5pt">
            <v:fill opacity="0"/>
          </v:rect>
          <v:rect id="_x0000_s2213" style="position:absolute;left:2125;top:7160;width:426;height:425;visibility:visible;mso-position-horizontal-relative:page;mso-position-vertical-relative:page" strokecolor="#009300" strokeweight=".5pt">
            <v:fill opacity="0"/>
          </v:rect>
          <v:rect id="_x0000_s2214" style="position:absolute;left:2551;top:7160;width:425;height:425;visibility:visible;mso-position-horizontal-relative:page;mso-position-vertical-relative:page" strokecolor="#009300" strokeweight=".5pt">
            <v:fill opacity="0"/>
          </v:rect>
          <v:rect id="_x0000_s2215" style="position:absolute;left:2976;top:7160;width:425;height:425;visibility:visible;mso-position-horizontal-relative:page;mso-position-vertical-relative:page" strokecolor="#009300" strokeweight=".5pt">
            <v:fill opacity="0"/>
          </v:rect>
          <v:rect id="_x0000_s2216" style="position:absolute;left:3401;top:7160;width:426;height:425;visibility:visible;mso-position-horizontal-relative:page;mso-position-vertical-relative:page" strokecolor="#009300" strokeweight=".5pt">
            <v:fill opacity="0"/>
          </v:rect>
          <v:rect id="_x0000_s2217" style="position:absolute;left:3827;top:7160;width:425;height:425;visibility:visible;mso-position-horizontal-relative:page;mso-position-vertical-relative:page" strokecolor="#009300" strokeweight=".5pt">
            <v:fill opacity="0"/>
          </v:rect>
          <v:rect id="_x0000_s2218" style="position:absolute;left:4252;top:7160;width:425;height:425;visibility:visible;mso-position-horizontal-relative:page;mso-position-vertical-relative:page" strokecolor="#009300" strokeweight=".5pt">
            <v:fill opacity="0"/>
          </v:rect>
          <v:rect id="_x0000_s2219" style="position:absolute;left:4677;top:7160;width:426;height:425;visibility:visible;mso-position-horizontal-relative:page;mso-position-vertical-relative:page" strokecolor="#009300" strokeweight=".5pt">
            <v:fill opacity="0"/>
          </v:rect>
          <v:rect id="_x0000_s2220" style="position:absolute;left:5103;top:7160;width:425;height:425;visibility:visible;mso-position-horizontal-relative:page;mso-position-vertical-relative:page" strokecolor="#009300" strokeweight=".5pt">
            <v:fill opacity="0"/>
          </v:rect>
          <v:rect id="_x0000_s2221" style="position:absolute;left:5528;top:7160;width:425;height:425;visibility:visible;mso-position-horizontal-relative:page;mso-position-vertical-relative:page" strokecolor="#009300" strokeweight=".5pt">
            <v:fill opacity="0"/>
          </v:rect>
          <v:rect id="_x0000_s2222" style="position:absolute;left:5953;top:7160;width:426;height:425;visibility:visible;mso-position-horizontal-relative:page;mso-position-vertical-relative:page" strokecolor="#009300" strokeweight=".5pt">
            <v:fill opacity="0"/>
          </v:rect>
          <v:rect id="_x0000_s2223" style="position:absolute;left:6379;top:7160;width:425;height:425;visibility:visible;mso-position-horizontal-relative:page;mso-position-vertical-relative:page" strokecolor="#009300" strokeweight=".5pt">
            <v:fill opacity="0"/>
          </v:rect>
          <v:rect id="_x0000_s2224" style="position:absolute;left:6804;top:7160;width:426;height:425;visibility:visible;mso-position-horizontal-relative:page;mso-position-vertical-relative:page" strokecolor="#009300" strokeweight=".5pt">
            <v:fill opacity="0"/>
          </v:rect>
          <v:rect id="_x0000_s2225" style="position:absolute;left:7230;top:7160;width:425;height:425;visibility:visible;mso-position-horizontal-relative:page;mso-position-vertical-relative:page" strokecolor="#009300" strokeweight=".5pt">
            <v:fill opacity="0"/>
          </v:rect>
          <v:rect id="_x0000_s2226" style="position:absolute;left:7655;top:7160;width:425;height:425;visibility:visible;mso-position-horizontal-relative:page;mso-position-vertical-relative:page" strokecolor="#009300" strokeweight=".5pt">
            <v:fill opacity="0"/>
          </v:rect>
          <v:rect id="_x0000_s2227" style="position:absolute;left:8080;top:7160;width:426;height:425;visibility:visible;mso-position-horizontal-relative:page;mso-position-vertical-relative:page" strokecolor="#009300" strokeweight=".5pt">
            <v:fill opacity="0"/>
          </v:rect>
          <v:rect id="_x0000_s2228" style="position:absolute;left:8506;top:7160;width:425;height:425;visibility:visible;mso-position-horizontal-relative:page;mso-position-vertical-relative:page" strokecolor="#009300" strokeweight=".5pt">
            <v:fill opacity="0"/>
          </v:rect>
          <v:rect id="_x0000_s2229" style="position:absolute;left:8931;top:7160;width:425;height:425;visibility:visible;mso-position-horizontal-relative:page;mso-position-vertical-relative:page" strokecolor="#009300" strokeweight=".5pt">
            <v:fill opacity="0"/>
          </v:rect>
          <v:rect id="_x0000_s2230" style="position:absolute;left:9356;top:7160;width:426;height:425;visibility:visible;mso-position-horizontal-relative:page;mso-position-vertical-relative:page" strokecolor="#009300" strokeweight=".5pt">
            <v:fill opacity="0"/>
          </v:rect>
          <v:rect id="_x0000_s2231" style="position:absolute;left:9782;top:7160;width:425;height:425;visibility:visible;mso-position-horizontal-relative:page;mso-position-vertical-relative:page" strokecolor="#009300" strokeweight=".5pt">
            <v:fill opacity="0"/>
          </v:rect>
          <v:rect id="_x0000_s2232" style="position:absolute;left:1700;top:7858;width:425;height:425;visibility:visible;mso-position-horizontal-relative:page;mso-position-vertical-relative:page" strokecolor="#009300" strokeweight=".5pt">
            <v:fill opacity="0"/>
          </v:rect>
          <v:rect id="_x0000_s2233" style="position:absolute;left:2125;top:7858;width:426;height:425;visibility:visible;mso-position-horizontal-relative:page;mso-position-vertical-relative:page" strokecolor="#009300" strokeweight=".5pt">
            <v:fill opacity="0"/>
          </v:rect>
          <v:rect id="_x0000_s2234" style="position:absolute;left:2551;top:7858;width:425;height:425;visibility:visible;mso-position-horizontal-relative:page;mso-position-vertical-relative:page" strokecolor="#009300" strokeweight=".5pt">
            <v:fill opacity="0"/>
          </v:rect>
          <v:rect id="_x0000_s2235" style="position:absolute;left:2976;top:7858;width:425;height:425;visibility:visible;mso-position-horizontal-relative:page;mso-position-vertical-relative:page" strokecolor="#009300" strokeweight=".5pt">
            <v:fill opacity="0"/>
          </v:rect>
          <v:rect id="_x0000_s2236" style="position:absolute;left:3401;top:7858;width:426;height:425;visibility:visible;mso-position-horizontal-relative:page;mso-position-vertical-relative:page" strokecolor="#009300" strokeweight=".5pt">
            <v:fill opacity="0"/>
          </v:rect>
          <v:rect id="_x0000_s2237" style="position:absolute;left:3827;top:7858;width:425;height:425;visibility:visible;mso-position-horizontal-relative:page;mso-position-vertical-relative:page" strokecolor="#009300" strokeweight=".5pt">
            <v:fill opacity="0"/>
          </v:rect>
          <v:rect id="_x0000_s2238" style="position:absolute;left:4252;top:7858;width:425;height:425;visibility:visible;mso-position-horizontal-relative:page;mso-position-vertical-relative:page" strokecolor="#009300" strokeweight=".5pt">
            <v:fill opacity="0"/>
          </v:rect>
          <v:rect id="_x0000_s2239" style="position:absolute;left:4677;top:7858;width:426;height:425;visibility:visible;mso-position-horizontal-relative:page;mso-position-vertical-relative:page" strokecolor="#009300" strokeweight=".5pt">
            <v:fill opacity="0"/>
          </v:rect>
          <v:rect id="_x0000_s2240" style="position:absolute;left:5103;top:7858;width:425;height:425;visibility:visible;mso-position-horizontal-relative:page;mso-position-vertical-relative:page" strokecolor="#009300" strokeweight=".5pt">
            <v:fill opacity="0"/>
          </v:rect>
          <v:rect id="_x0000_s2241" style="position:absolute;left:5528;top:7858;width:425;height:425;visibility:visible;mso-position-horizontal-relative:page;mso-position-vertical-relative:page" strokecolor="#009300" strokeweight=".5pt">
            <v:fill opacity="0"/>
          </v:rect>
          <v:rect id="_x0000_s2242" style="position:absolute;left:5953;top:7858;width:426;height:425;visibility:visible;mso-position-horizontal-relative:page;mso-position-vertical-relative:page" strokecolor="#009300" strokeweight=".5pt">
            <v:fill opacity="0"/>
          </v:rect>
          <v:rect id="_x0000_s2243" style="position:absolute;left:6379;top:7858;width:425;height:425;visibility:visible;mso-position-horizontal-relative:page;mso-position-vertical-relative:page" strokecolor="#009300" strokeweight=".5pt">
            <v:fill opacity="0"/>
          </v:rect>
          <v:rect id="_x0000_s2244" style="position:absolute;left:6804;top:7858;width:426;height:425;visibility:visible;mso-position-horizontal-relative:page;mso-position-vertical-relative:page" strokecolor="#009300" strokeweight=".5pt">
            <v:fill opacity="0"/>
          </v:rect>
          <v:rect id="_x0000_s2245" style="position:absolute;left:7230;top:7858;width:425;height:425;visibility:visible;mso-position-horizontal-relative:page;mso-position-vertical-relative:page" strokecolor="#009300" strokeweight=".5pt">
            <v:fill opacity="0"/>
          </v:rect>
          <v:rect id="_x0000_s2246" style="position:absolute;left:7655;top:7858;width:425;height:425;visibility:visible;mso-position-horizontal-relative:page;mso-position-vertical-relative:page" strokecolor="#009300" strokeweight=".5pt">
            <v:fill opacity="0"/>
          </v:rect>
          <v:rect id="_x0000_s2247" style="position:absolute;left:8080;top:7858;width:426;height:425;visibility:visible;mso-position-horizontal-relative:page;mso-position-vertical-relative:page" strokecolor="#009300" strokeweight=".5pt">
            <v:fill opacity="0"/>
          </v:rect>
          <v:rect id="_x0000_s2248" style="position:absolute;left:8506;top:7858;width:425;height:425;visibility:visible;mso-position-horizontal-relative:page;mso-position-vertical-relative:page" strokecolor="#009300" strokeweight=".5pt">
            <v:fill opacity="0"/>
          </v:rect>
          <v:rect id="_x0000_s2249" style="position:absolute;left:8931;top:7858;width:425;height:425;visibility:visible;mso-position-horizontal-relative:page;mso-position-vertical-relative:page" strokecolor="#009300" strokeweight=".5pt">
            <v:fill opacity="0"/>
          </v:rect>
          <v:rect id="_x0000_s2250" style="position:absolute;left:9356;top:7858;width:426;height:425;visibility:visible;mso-position-horizontal-relative:page;mso-position-vertical-relative:page" strokecolor="#009300" strokeweight=".5pt">
            <v:fill opacity="0"/>
          </v:rect>
          <v:rect id="_x0000_s2251" style="position:absolute;left:9782;top:7858;width:425;height:425;visibility:visible;mso-position-horizontal-relative:page;mso-position-vertical-relative:page" strokecolor="#009300" strokeweight=".5pt">
            <v:fill opacity="0"/>
          </v:rect>
          <v:rect id="_x0000_s2252" style="position:absolute;left:1700;top:8556;width:425;height:425;visibility:visible;mso-position-horizontal-relative:page;mso-position-vertical-relative:page" strokecolor="#009300" strokeweight=".5pt">
            <v:fill opacity="0"/>
          </v:rect>
          <v:rect id="_x0000_s2253" style="position:absolute;left:2125;top:8556;width:426;height:425;visibility:visible;mso-position-horizontal-relative:page;mso-position-vertical-relative:page" strokecolor="#009300" strokeweight=".5pt">
            <v:fill opacity="0"/>
          </v:rect>
          <v:rect id="_x0000_s2254" style="position:absolute;left:2551;top:8556;width:425;height:425;visibility:visible;mso-position-horizontal-relative:page;mso-position-vertical-relative:page" strokecolor="#009300" strokeweight=".5pt">
            <v:fill opacity="0"/>
          </v:rect>
          <v:rect id="_x0000_s2255" style="position:absolute;left:2976;top:8556;width:425;height:425;visibility:visible;mso-position-horizontal-relative:page;mso-position-vertical-relative:page" strokecolor="#009300" strokeweight=".5pt">
            <v:fill opacity="0"/>
          </v:rect>
          <v:rect id="_x0000_s2256" style="position:absolute;left:3401;top:8556;width:426;height:425;visibility:visible;mso-position-horizontal-relative:page;mso-position-vertical-relative:page" strokecolor="#009300" strokeweight=".5pt">
            <v:fill opacity="0"/>
          </v:rect>
          <v:rect id="_x0000_s2257" style="position:absolute;left:3827;top:8556;width:425;height:425;visibility:visible;mso-position-horizontal-relative:page;mso-position-vertical-relative:page" strokecolor="#009300" strokeweight=".5pt">
            <v:fill opacity="0"/>
          </v:rect>
          <v:rect id="_x0000_s2258" style="position:absolute;left:4252;top:8556;width:425;height:425;visibility:visible;mso-position-horizontal-relative:page;mso-position-vertical-relative:page" strokecolor="#009300" strokeweight=".5pt">
            <v:fill opacity="0"/>
          </v:rect>
          <v:rect id="_x0000_s2259" style="position:absolute;left:4677;top:8556;width:426;height:425;visibility:visible;mso-position-horizontal-relative:page;mso-position-vertical-relative:page" strokecolor="#009300" strokeweight=".5pt">
            <v:fill opacity="0"/>
          </v:rect>
          <v:rect id="_x0000_s2260" style="position:absolute;left:5103;top:8556;width:425;height:425;visibility:visible;mso-position-horizontal-relative:page;mso-position-vertical-relative:page" strokecolor="#009300" strokeweight=".5pt">
            <v:fill opacity="0"/>
          </v:rect>
          <v:rect id="_x0000_s2261" style="position:absolute;left:5528;top:8556;width:425;height:425;visibility:visible;mso-position-horizontal-relative:page;mso-position-vertical-relative:page" strokecolor="#009300" strokeweight=".5pt">
            <v:fill opacity="0"/>
          </v:rect>
          <v:rect id="_x0000_s2262" style="position:absolute;left:5953;top:8556;width:426;height:425;visibility:visible;mso-position-horizontal-relative:page;mso-position-vertical-relative:page" strokecolor="#009300" strokeweight=".5pt">
            <v:fill opacity="0"/>
          </v:rect>
          <v:rect id="_x0000_s2263" style="position:absolute;left:6379;top:8556;width:425;height:425;visibility:visible;mso-position-horizontal-relative:page;mso-position-vertical-relative:page" strokecolor="#009300" strokeweight=".5pt">
            <v:fill opacity="0"/>
          </v:rect>
          <v:rect id="_x0000_s2264" style="position:absolute;left:6804;top:8556;width:426;height:425;visibility:visible;mso-position-horizontal-relative:page;mso-position-vertical-relative:page" strokecolor="#009300" strokeweight=".5pt">
            <v:fill opacity="0"/>
          </v:rect>
          <v:rect id="_x0000_s2265" style="position:absolute;left:7230;top:8556;width:425;height:425;visibility:visible;mso-position-horizontal-relative:page;mso-position-vertical-relative:page" strokecolor="#009300" strokeweight=".5pt">
            <v:fill opacity="0"/>
          </v:rect>
          <v:rect id="_x0000_s2266" style="position:absolute;left:7655;top:8556;width:425;height:425;visibility:visible;mso-position-horizontal-relative:page;mso-position-vertical-relative:page" strokecolor="#009300" strokeweight=".5pt">
            <v:fill opacity="0"/>
          </v:rect>
          <v:rect id="_x0000_s2267" style="position:absolute;left:8080;top:8556;width:426;height:425;visibility:visible;mso-position-horizontal-relative:page;mso-position-vertical-relative:page" strokecolor="#009300" strokeweight=".5pt">
            <v:fill opacity="0"/>
          </v:rect>
          <v:rect id="_x0000_s2268" style="position:absolute;left:8506;top:8556;width:425;height:425;visibility:visible;mso-position-horizontal-relative:page;mso-position-vertical-relative:page" strokecolor="#009300" strokeweight=".5pt">
            <v:fill opacity="0"/>
          </v:rect>
          <v:rect id="_x0000_s2269" style="position:absolute;left:8931;top:8556;width:425;height:425;visibility:visible;mso-position-horizontal-relative:page;mso-position-vertical-relative:page" strokecolor="#009300" strokeweight=".5pt">
            <v:fill opacity="0"/>
          </v:rect>
          <v:rect id="_x0000_s2270" style="position:absolute;left:9356;top:8556;width:426;height:425;visibility:visible;mso-position-horizontal-relative:page;mso-position-vertical-relative:page" strokecolor="#009300" strokeweight=".5pt">
            <v:fill opacity="0"/>
          </v:rect>
          <v:rect id="_x0000_s2271" style="position:absolute;left:9782;top:8556;width:425;height:425;visibility:visible;mso-position-horizontal-relative:page;mso-position-vertical-relative:page" strokecolor="#009300" strokeweight=".5pt">
            <v:fill opacity="0"/>
          </v:rect>
          <v:rect id="_x0000_s2272" style="position:absolute;left:1700;top:9254;width:425;height:425;visibility:visible;mso-position-horizontal-relative:page;mso-position-vertical-relative:page" strokecolor="#009300" strokeweight=".5pt">
            <v:fill opacity="0"/>
          </v:rect>
          <v:rect id="_x0000_s2273" style="position:absolute;left:2125;top:9254;width:426;height:425;visibility:visible;mso-position-horizontal-relative:page;mso-position-vertical-relative:page" strokecolor="#009300" strokeweight=".5pt">
            <v:fill opacity="0"/>
          </v:rect>
          <v:rect id="_x0000_s2274" style="position:absolute;left:2551;top:9254;width:425;height:425;visibility:visible;mso-position-horizontal-relative:page;mso-position-vertical-relative:page" strokecolor="#009300" strokeweight=".5pt">
            <v:fill opacity="0"/>
          </v:rect>
          <v:rect id="_x0000_s2275" style="position:absolute;left:2976;top:9254;width:425;height:425;visibility:visible;mso-position-horizontal-relative:page;mso-position-vertical-relative:page" strokecolor="#009300" strokeweight=".5pt">
            <v:fill opacity="0"/>
          </v:rect>
          <v:rect id="_x0000_s2276" style="position:absolute;left:3401;top:9254;width:426;height:425;visibility:visible;mso-position-horizontal-relative:page;mso-position-vertical-relative:page" strokecolor="#009300" strokeweight=".5pt">
            <v:fill opacity="0"/>
          </v:rect>
          <v:rect id="_x0000_s2277" style="position:absolute;left:3827;top:9254;width:425;height:425;visibility:visible;mso-position-horizontal-relative:page;mso-position-vertical-relative:page" strokecolor="#009300" strokeweight=".5pt">
            <v:fill opacity="0"/>
          </v:rect>
          <v:rect id="_x0000_s2278" style="position:absolute;left:4252;top:9254;width:425;height:425;visibility:visible;mso-position-horizontal-relative:page;mso-position-vertical-relative:page" strokecolor="#009300" strokeweight=".5pt">
            <v:fill opacity="0"/>
          </v:rect>
          <v:rect id="_x0000_s2279" style="position:absolute;left:4677;top:9254;width:426;height:425;visibility:visible;mso-position-horizontal-relative:page;mso-position-vertical-relative:page" strokecolor="#009300" strokeweight=".5pt">
            <v:fill opacity="0"/>
          </v:rect>
          <v:rect id="_x0000_s2280" style="position:absolute;left:5103;top:9254;width:425;height:425;visibility:visible;mso-position-horizontal-relative:page;mso-position-vertical-relative:page" strokecolor="#009300" strokeweight=".5pt">
            <v:fill opacity="0"/>
          </v:rect>
          <v:rect id="_x0000_s2281" style="position:absolute;left:5528;top:9254;width:425;height:425;visibility:visible;mso-position-horizontal-relative:page;mso-position-vertical-relative:page" strokecolor="#009300" strokeweight=".5pt">
            <v:fill opacity="0"/>
          </v:rect>
          <v:rect id="_x0000_s2282" style="position:absolute;left:5953;top:9254;width:426;height:425;visibility:visible;mso-position-horizontal-relative:page;mso-position-vertical-relative:page" strokecolor="#009300" strokeweight=".5pt">
            <v:fill opacity="0"/>
          </v:rect>
          <v:rect id="_x0000_s2283" style="position:absolute;left:6379;top:9254;width:425;height:425;visibility:visible;mso-position-horizontal-relative:page;mso-position-vertical-relative:page" strokecolor="#009300" strokeweight=".5pt">
            <v:fill opacity="0"/>
          </v:rect>
          <v:rect id="_x0000_s2284" style="position:absolute;left:6804;top:9254;width:426;height:425;visibility:visible;mso-position-horizontal-relative:page;mso-position-vertical-relative:page" strokecolor="#009300" strokeweight=".5pt">
            <v:fill opacity="0"/>
          </v:rect>
          <v:rect id="_x0000_s2285" style="position:absolute;left:7230;top:9254;width:425;height:425;visibility:visible;mso-position-horizontal-relative:page;mso-position-vertical-relative:page" strokecolor="#009300" strokeweight=".5pt">
            <v:fill opacity="0"/>
          </v:rect>
          <v:rect id="_x0000_s2286" style="position:absolute;left:7655;top:9254;width:425;height:425;visibility:visible;mso-position-horizontal-relative:page;mso-position-vertical-relative:page" strokecolor="#009300" strokeweight=".5pt">
            <v:fill opacity="0"/>
          </v:rect>
          <v:rect id="_x0000_s2287" style="position:absolute;left:8080;top:9254;width:426;height:425;visibility:visible;mso-position-horizontal-relative:page;mso-position-vertical-relative:page" strokecolor="#009300" strokeweight=".5pt">
            <v:fill opacity="0"/>
          </v:rect>
          <v:rect id="_x0000_s2288" style="position:absolute;left:8506;top:9254;width:425;height:425;visibility:visible;mso-position-horizontal-relative:page;mso-position-vertical-relative:page" strokecolor="#009300" strokeweight=".5pt">
            <v:fill opacity="0"/>
          </v:rect>
          <v:rect id="_x0000_s2289" style="position:absolute;left:8931;top:9254;width:425;height:425;visibility:visible;mso-position-horizontal-relative:page;mso-position-vertical-relative:page" strokecolor="#009300" strokeweight=".5pt">
            <v:fill opacity="0"/>
          </v:rect>
          <v:rect id="_x0000_s2290" style="position:absolute;left:9356;top:9254;width:426;height:425;visibility:visible;mso-position-horizontal-relative:page;mso-position-vertical-relative:page" strokecolor="#009300" strokeweight=".5pt">
            <v:fill opacity="0"/>
          </v:rect>
          <v:rect id="_x0000_s2291" style="position:absolute;left:9782;top:9254;width:425;height:425;visibility:visible;mso-position-horizontal-relative:page;mso-position-vertical-relative:page" strokecolor="#009300" strokeweight=".5pt">
            <v:fill opacity="0"/>
          </v:rect>
          <v:rect id="_x0000_s2292" style="position:absolute;left:1700;top:9952;width:425;height:425;visibility:visible;mso-position-horizontal-relative:page;mso-position-vertical-relative:page" strokecolor="#009300" strokeweight=".5pt">
            <v:fill opacity="0"/>
          </v:rect>
          <v:rect id="_x0000_s2293" style="position:absolute;left:2125;top:9952;width:426;height:425;visibility:visible;mso-position-horizontal-relative:page;mso-position-vertical-relative:page" strokecolor="#009300" strokeweight=".5pt">
            <v:fill opacity="0"/>
          </v:rect>
          <v:rect id="_x0000_s2294" style="position:absolute;left:2551;top:9952;width:425;height:425;visibility:visible;mso-position-horizontal-relative:page;mso-position-vertical-relative:page" strokecolor="#009300" strokeweight=".5pt">
            <v:fill opacity="0"/>
          </v:rect>
          <v:rect id="_x0000_s2295" style="position:absolute;left:2976;top:9952;width:425;height:425;visibility:visible;mso-position-horizontal-relative:page;mso-position-vertical-relative:page" strokecolor="#009300" strokeweight=".5pt">
            <v:fill opacity="0"/>
          </v:rect>
          <v:rect id="_x0000_s2296" style="position:absolute;left:3401;top:9952;width:426;height:425;visibility:visible;mso-position-horizontal-relative:page;mso-position-vertical-relative:page" strokecolor="#009300" strokeweight=".5pt">
            <v:fill opacity="0"/>
          </v:rect>
          <v:rect id="_x0000_s2297" style="position:absolute;left:3827;top:9952;width:425;height:425;visibility:visible;mso-position-horizontal-relative:page;mso-position-vertical-relative:page" strokecolor="#009300" strokeweight=".5pt">
            <v:fill opacity="0"/>
          </v:rect>
          <v:rect id="_x0000_s2298" style="position:absolute;left:4252;top:9952;width:425;height:425;visibility:visible;mso-position-horizontal-relative:page;mso-position-vertical-relative:page" strokecolor="#009300" strokeweight=".5pt">
            <v:fill opacity="0"/>
          </v:rect>
          <v:rect id="_x0000_s2299" style="position:absolute;left:4677;top:9952;width:426;height:425;visibility:visible;mso-position-horizontal-relative:page;mso-position-vertical-relative:page" strokecolor="#009300" strokeweight=".5pt">
            <v:fill opacity="0"/>
          </v:rect>
          <v:rect id="_x0000_s2300" style="position:absolute;left:5103;top:9952;width:425;height:425;visibility:visible;mso-position-horizontal-relative:page;mso-position-vertical-relative:page" strokecolor="#009300" strokeweight=".5pt">
            <v:fill opacity="0"/>
          </v:rect>
          <v:rect id="_x0000_s2301" style="position:absolute;left:5528;top:9952;width:425;height:425;visibility:visible;mso-position-horizontal-relative:page;mso-position-vertical-relative:page" strokecolor="#009300" strokeweight=".5pt">
            <v:fill opacity="0"/>
          </v:rect>
          <v:rect id="_x0000_s2302" style="position:absolute;left:5953;top:9952;width:426;height:425;visibility:visible;mso-position-horizontal-relative:page;mso-position-vertical-relative:page" strokecolor="#009300" strokeweight=".5pt">
            <v:fill opacity="0"/>
          </v:rect>
          <v:rect id="_x0000_s2303" style="position:absolute;left:6379;top:9952;width:425;height:425;visibility:visible;mso-position-horizontal-relative:page;mso-position-vertical-relative:page" strokecolor="#009300" strokeweight=".5pt">
            <v:fill opacity="0"/>
          </v:rect>
          <v:rect id="_x0000_s2304" style="position:absolute;left:6804;top:9952;width:426;height:425;visibility:visible;mso-position-horizontal-relative:page;mso-position-vertical-relative:page" strokecolor="#009300" strokeweight=".5pt">
            <v:fill opacity="0"/>
          </v:rect>
          <v:rect id="_x0000_s2305" style="position:absolute;left:7230;top:9952;width:425;height:425;visibility:visible;mso-position-horizontal-relative:page;mso-position-vertical-relative:page" strokecolor="#009300" strokeweight=".5pt">
            <v:fill opacity="0"/>
          </v:rect>
          <v:rect id="_x0000_s2306" style="position:absolute;left:7655;top:9952;width:425;height:425;visibility:visible;mso-position-horizontal-relative:page;mso-position-vertical-relative:page" strokecolor="#009300" strokeweight=".5pt">
            <v:fill opacity="0"/>
          </v:rect>
          <v:rect id="_x0000_s2307" style="position:absolute;left:8080;top:9952;width:426;height:425;visibility:visible;mso-position-horizontal-relative:page;mso-position-vertical-relative:page" strokecolor="#009300" strokeweight=".5pt">
            <v:fill opacity="0"/>
          </v:rect>
          <v:rect id="_x0000_s2308" style="position:absolute;left:8506;top:9952;width:425;height:425;visibility:visible;mso-position-horizontal-relative:page;mso-position-vertical-relative:page" strokecolor="#009300" strokeweight=".5pt">
            <v:fill opacity="0"/>
          </v:rect>
          <v:rect id="_x0000_s2309" style="position:absolute;left:8931;top:9952;width:425;height:425;visibility:visible;mso-position-horizontal-relative:page;mso-position-vertical-relative:page" strokecolor="#009300" strokeweight=".5pt">
            <v:fill opacity="0"/>
          </v:rect>
          <v:rect id="_x0000_s2310" style="position:absolute;left:9356;top:9952;width:426;height:425;visibility:visible;mso-position-horizontal-relative:page;mso-position-vertical-relative:page" strokecolor="#009300" strokeweight=".5pt">
            <v:fill opacity="0"/>
          </v:rect>
          <v:rect id="_x0000_s2311" style="position:absolute;left:9782;top:9952;width:425;height:425;visibility:visible;mso-position-horizontal-relative:page;mso-position-vertical-relative:page" strokecolor="#009300" strokeweight=".5pt">
            <v:fill opacity="0"/>
          </v:rect>
          <v:rect id="_x0000_s2312" style="position:absolute;left:1700;top:10650;width:425;height:425;visibility:visible;mso-position-horizontal-relative:page;mso-position-vertical-relative:page" strokecolor="#009300" strokeweight=".5pt">
            <v:fill opacity="0"/>
          </v:rect>
          <v:rect id="_x0000_s2313" style="position:absolute;left:2125;top:10650;width:426;height:425;visibility:visible;mso-position-horizontal-relative:page;mso-position-vertical-relative:page" strokecolor="#009300" strokeweight=".5pt">
            <v:fill opacity="0"/>
          </v:rect>
          <v:rect id="_x0000_s2314" style="position:absolute;left:2551;top:10650;width:425;height:425;visibility:visible;mso-position-horizontal-relative:page;mso-position-vertical-relative:page" strokecolor="#009300" strokeweight=".5pt">
            <v:fill opacity="0"/>
          </v:rect>
          <v:rect id="_x0000_s2315" style="position:absolute;left:2976;top:10650;width:425;height:425;visibility:visible;mso-position-horizontal-relative:page;mso-position-vertical-relative:page" strokecolor="#009300" strokeweight=".5pt">
            <v:fill opacity="0"/>
          </v:rect>
          <v:rect id="_x0000_s2316" style="position:absolute;left:3401;top:10650;width:426;height:425;visibility:visible;mso-position-horizontal-relative:page;mso-position-vertical-relative:page" strokecolor="#009300" strokeweight=".5pt">
            <v:fill opacity="0"/>
          </v:rect>
          <v:rect id="_x0000_s2317" style="position:absolute;left:3827;top:10650;width:425;height:425;visibility:visible;mso-position-horizontal-relative:page;mso-position-vertical-relative:page" strokecolor="#009300" strokeweight=".5pt">
            <v:fill opacity="0"/>
          </v:rect>
          <v:rect id="_x0000_s2318" style="position:absolute;left:4252;top:10650;width:425;height:425;visibility:visible;mso-position-horizontal-relative:page;mso-position-vertical-relative:page" strokecolor="#009300" strokeweight=".5pt">
            <v:fill opacity="0"/>
          </v:rect>
          <v:rect id="_x0000_s2319" style="position:absolute;left:4677;top:10650;width:426;height:425;visibility:visible;mso-position-horizontal-relative:page;mso-position-vertical-relative:page" strokecolor="#009300" strokeweight=".5pt">
            <v:fill opacity="0"/>
          </v:rect>
          <v:rect id="_x0000_s2320" style="position:absolute;left:5103;top:10650;width:425;height:425;visibility:visible;mso-position-horizontal-relative:page;mso-position-vertical-relative:page" strokecolor="#009300" strokeweight=".5pt">
            <v:fill opacity="0"/>
          </v:rect>
          <v:rect id="_x0000_s2321" style="position:absolute;left:5528;top:10650;width:425;height:425;visibility:visible;mso-position-horizontal-relative:page;mso-position-vertical-relative:page" strokecolor="#009300" strokeweight=".5pt">
            <v:fill opacity="0"/>
          </v:rect>
          <v:rect id="_x0000_s2322" style="position:absolute;left:5953;top:10650;width:426;height:425;visibility:visible;mso-position-horizontal-relative:page;mso-position-vertical-relative:page" strokecolor="#009300" strokeweight=".5pt">
            <v:fill opacity="0"/>
          </v:rect>
          <v:rect id="_x0000_s2323" style="position:absolute;left:6379;top:10650;width:425;height:425;visibility:visible;mso-position-horizontal-relative:page;mso-position-vertical-relative:page" strokecolor="#009300" strokeweight=".5pt">
            <v:fill opacity="0"/>
          </v:rect>
          <v:rect id="_x0000_s2324" style="position:absolute;left:6804;top:10650;width:426;height:425;visibility:visible;mso-position-horizontal-relative:page;mso-position-vertical-relative:page" strokecolor="#009300" strokeweight=".5pt">
            <v:fill opacity="0"/>
          </v:rect>
          <v:rect id="_x0000_s2325" style="position:absolute;left:7230;top:10650;width:425;height:425;visibility:visible;mso-position-horizontal-relative:page;mso-position-vertical-relative:page" strokecolor="#009300" strokeweight=".5pt">
            <v:fill opacity="0"/>
          </v:rect>
          <v:rect id="_x0000_s2326" style="position:absolute;left:7655;top:10650;width:425;height:425;visibility:visible;mso-position-horizontal-relative:page;mso-position-vertical-relative:page" strokecolor="#009300" strokeweight=".5pt">
            <v:fill opacity="0"/>
          </v:rect>
          <v:rect id="_x0000_s2327" style="position:absolute;left:8080;top:10650;width:426;height:425;visibility:visible;mso-position-horizontal-relative:page;mso-position-vertical-relative:page" strokecolor="#009300" strokeweight=".5pt">
            <v:fill opacity="0"/>
          </v:rect>
          <v:rect id="_x0000_s2328" style="position:absolute;left:8506;top:10650;width:425;height:425;visibility:visible;mso-position-horizontal-relative:page;mso-position-vertical-relative:page" strokecolor="#009300" strokeweight=".5pt">
            <v:fill opacity="0"/>
          </v:rect>
          <v:rect id="_x0000_s2329" style="position:absolute;left:8931;top:10650;width:425;height:425;visibility:visible;mso-position-horizontal-relative:page;mso-position-vertical-relative:page" strokecolor="#009300" strokeweight=".5pt">
            <v:fill opacity="0"/>
          </v:rect>
          <v:rect id="_x0000_s2330" style="position:absolute;left:9356;top:10650;width:426;height:425;visibility:visible;mso-position-horizontal-relative:page;mso-position-vertical-relative:page" strokecolor="#009300" strokeweight=".5pt">
            <v:fill opacity="0"/>
          </v:rect>
          <v:rect id="_x0000_s2331" style="position:absolute;left:9782;top:10650;width:425;height:425;visibility:visible;mso-position-horizontal-relative:page;mso-position-vertical-relative:page" strokecolor="#009300" strokeweight=".5pt">
            <v:fill opacity="0"/>
          </v:rect>
          <v:rect id="_x0000_s2332" style="position:absolute;left:1700;top:11348;width:425;height:425;visibility:visible;mso-position-horizontal-relative:page;mso-position-vertical-relative:page" strokecolor="#009300" strokeweight=".5pt">
            <v:fill opacity="0"/>
          </v:rect>
          <v:rect id="_x0000_s2333" style="position:absolute;left:2125;top:11348;width:426;height:425;visibility:visible;mso-position-horizontal-relative:page;mso-position-vertical-relative:page" strokecolor="#009300" strokeweight=".5pt">
            <v:fill opacity="0"/>
          </v:rect>
          <v:rect id="_x0000_s2334" style="position:absolute;left:2551;top:11348;width:425;height:425;visibility:visible;mso-position-horizontal-relative:page;mso-position-vertical-relative:page" strokecolor="#009300" strokeweight=".5pt">
            <v:fill opacity="0"/>
          </v:rect>
          <v:rect id="_x0000_s2335" style="position:absolute;left:2976;top:11348;width:425;height:425;visibility:visible;mso-position-horizontal-relative:page;mso-position-vertical-relative:page" strokecolor="#009300" strokeweight=".5pt">
            <v:fill opacity="0"/>
          </v:rect>
          <v:rect id="_x0000_s2336" style="position:absolute;left:3401;top:11348;width:426;height:425;visibility:visible;mso-position-horizontal-relative:page;mso-position-vertical-relative:page" strokecolor="#009300" strokeweight=".5pt">
            <v:fill opacity="0"/>
          </v:rect>
          <v:rect id="_x0000_s2337" style="position:absolute;left:3827;top:11348;width:425;height:425;visibility:visible;mso-position-horizontal-relative:page;mso-position-vertical-relative:page" strokecolor="#009300" strokeweight=".5pt">
            <v:fill opacity="0"/>
          </v:rect>
          <v:rect id="_x0000_s2338" style="position:absolute;left:4252;top:11348;width:425;height:425;visibility:visible;mso-position-horizontal-relative:page;mso-position-vertical-relative:page" strokecolor="#009300" strokeweight=".5pt">
            <v:fill opacity="0"/>
          </v:rect>
          <v:rect id="_x0000_s2339" style="position:absolute;left:4677;top:11348;width:426;height:425;visibility:visible;mso-position-horizontal-relative:page;mso-position-vertical-relative:page" strokecolor="#009300" strokeweight=".5pt">
            <v:fill opacity="0"/>
          </v:rect>
          <v:rect id="_x0000_s2340" style="position:absolute;left:5103;top:11348;width:425;height:425;visibility:visible;mso-position-horizontal-relative:page;mso-position-vertical-relative:page" strokecolor="#009300" strokeweight=".5pt">
            <v:fill opacity="0"/>
          </v:rect>
          <v:rect id="_x0000_s2341" style="position:absolute;left:5528;top:11348;width:425;height:425;visibility:visible;mso-position-horizontal-relative:page;mso-position-vertical-relative:page" strokecolor="#009300" strokeweight=".5pt">
            <v:fill opacity="0"/>
          </v:rect>
          <v:rect id="_x0000_s2342" style="position:absolute;left:5953;top:11348;width:426;height:425;visibility:visible;mso-position-horizontal-relative:page;mso-position-vertical-relative:page" strokecolor="#009300" strokeweight=".5pt">
            <v:fill opacity="0"/>
          </v:rect>
          <v:rect id="_x0000_s2343" style="position:absolute;left:6379;top:11348;width:425;height:425;visibility:visible;mso-position-horizontal-relative:page;mso-position-vertical-relative:page" strokecolor="#009300" strokeweight=".5pt">
            <v:fill opacity="0"/>
          </v:rect>
          <v:rect id="_x0000_s2344" style="position:absolute;left:6804;top:11348;width:426;height:425;visibility:visible;mso-position-horizontal-relative:page;mso-position-vertical-relative:page" strokecolor="#009300" strokeweight=".5pt">
            <v:fill opacity="0"/>
          </v:rect>
          <v:rect id="_x0000_s2345" style="position:absolute;left:7230;top:11348;width:425;height:425;visibility:visible;mso-position-horizontal-relative:page;mso-position-vertical-relative:page" strokecolor="#009300" strokeweight=".5pt">
            <v:fill opacity="0"/>
          </v:rect>
          <v:rect id="_x0000_s2346" style="position:absolute;left:7655;top:11348;width:425;height:425;visibility:visible;mso-position-horizontal-relative:page;mso-position-vertical-relative:page" strokecolor="#009300" strokeweight=".5pt">
            <v:fill opacity="0"/>
          </v:rect>
          <v:rect id="_x0000_s2347" style="position:absolute;left:8080;top:11348;width:426;height:425;visibility:visible;mso-position-horizontal-relative:page;mso-position-vertical-relative:page" strokecolor="#009300" strokeweight=".5pt">
            <v:fill opacity="0"/>
          </v:rect>
          <v:rect id="_x0000_s2348" style="position:absolute;left:8506;top:11348;width:425;height:425;visibility:visible;mso-position-horizontal-relative:page;mso-position-vertical-relative:page" strokecolor="#009300" strokeweight=".5pt">
            <v:fill opacity="0"/>
          </v:rect>
          <v:rect id="_x0000_s2349" style="position:absolute;left:8931;top:11348;width:425;height:425;visibility:visible;mso-position-horizontal-relative:page;mso-position-vertical-relative:page" strokecolor="#009300" strokeweight=".5pt">
            <v:fill opacity="0"/>
          </v:rect>
          <v:rect id="_x0000_s2350" style="position:absolute;left:9356;top:11348;width:426;height:425;visibility:visible;mso-position-horizontal-relative:page;mso-position-vertical-relative:page" strokecolor="#009300" strokeweight=".5pt">
            <v:fill opacity="0"/>
          </v:rect>
          <v:rect id="_x0000_s2351" style="position:absolute;left:9782;top:11348;width:425;height:425;visibility:visible;mso-position-horizontal-relative:page;mso-position-vertical-relative:page" strokecolor="#009300" strokeweight=".5pt">
            <v:fill opacity="0"/>
          </v:rect>
          <v:rect id="_x0000_s2352" style="position:absolute;left:1700;top:12046;width:425;height:425;visibility:visible;mso-position-horizontal-relative:page;mso-position-vertical-relative:page" strokecolor="#009300" strokeweight=".5pt">
            <v:fill opacity="0"/>
          </v:rect>
          <v:rect id="_x0000_s2353" style="position:absolute;left:2125;top:12046;width:426;height:425;visibility:visible;mso-position-horizontal-relative:page;mso-position-vertical-relative:page" strokecolor="#009300" strokeweight=".5pt">
            <v:fill opacity="0"/>
          </v:rect>
          <v:rect id="_x0000_s2354" style="position:absolute;left:2551;top:12046;width:425;height:425;visibility:visible;mso-position-horizontal-relative:page;mso-position-vertical-relative:page" strokecolor="#009300" strokeweight=".5pt">
            <v:fill opacity="0"/>
          </v:rect>
          <v:rect id="_x0000_s2355" style="position:absolute;left:2976;top:12046;width:425;height:425;visibility:visible;mso-position-horizontal-relative:page;mso-position-vertical-relative:page" strokecolor="#009300" strokeweight=".5pt">
            <v:fill opacity="0"/>
          </v:rect>
          <v:rect id="_x0000_s2356" style="position:absolute;left:3401;top:12046;width:426;height:425;visibility:visible;mso-position-horizontal-relative:page;mso-position-vertical-relative:page" strokecolor="#009300" strokeweight=".5pt">
            <v:fill opacity="0"/>
          </v:rect>
          <v:rect id="_x0000_s2357" style="position:absolute;left:3827;top:12046;width:425;height:425;visibility:visible;mso-position-horizontal-relative:page;mso-position-vertical-relative:page" strokecolor="#009300" strokeweight=".5pt">
            <v:fill opacity="0"/>
          </v:rect>
          <v:rect id="_x0000_s2358" style="position:absolute;left:4252;top:12046;width:425;height:425;visibility:visible;mso-position-horizontal-relative:page;mso-position-vertical-relative:page" strokecolor="#009300" strokeweight=".5pt">
            <v:fill opacity="0"/>
          </v:rect>
          <v:rect id="_x0000_s2359" style="position:absolute;left:4677;top:12046;width:426;height:425;visibility:visible;mso-position-horizontal-relative:page;mso-position-vertical-relative:page" strokecolor="#009300" strokeweight=".5pt">
            <v:fill opacity="0"/>
          </v:rect>
          <v:rect id="_x0000_s2360" style="position:absolute;left:5103;top:12046;width:425;height:425;visibility:visible;mso-position-horizontal-relative:page;mso-position-vertical-relative:page" strokecolor="#009300" strokeweight=".5pt">
            <v:fill opacity="0"/>
          </v:rect>
          <v:rect id="_x0000_s2361" style="position:absolute;left:5528;top:12046;width:425;height:425;visibility:visible;mso-position-horizontal-relative:page;mso-position-vertical-relative:page" strokecolor="#009300" strokeweight=".5pt">
            <v:fill opacity="0"/>
          </v:rect>
          <v:rect id="_x0000_s2362" style="position:absolute;left:5953;top:12046;width:426;height:425;visibility:visible;mso-position-horizontal-relative:page;mso-position-vertical-relative:page" strokecolor="#009300" strokeweight=".5pt">
            <v:fill opacity="0"/>
          </v:rect>
          <v:rect id="_x0000_s2363" style="position:absolute;left:6379;top:12046;width:425;height:425;visibility:visible;mso-position-horizontal-relative:page;mso-position-vertical-relative:page" strokecolor="#009300" strokeweight=".5pt">
            <v:fill opacity="0"/>
          </v:rect>
          <v:rect id="_x0000_s2364" style="position:absolute;left:6804;top:12046;width:426;height:425;visibility:visible;mso-position-horizontal-relative:page;mso-position-vertical-relative:page" strokecolor="#009300" strokeweight=".5pt">
            <v:fill opacity="0"/>
          </v:rect>
          <v:rect id="_x0000_s2365" style="position:absolute;left:7230;top:12046;width:425;height:425;visibility:visible;mso-position-horizontal-relative:page;mso-position-vertical-relative:page" strokecolor="#009300" strokeweight=".5pt">
            <v:fill opacity="0"/>
          </v:rect>
          <v:rect id="_x0000_s2366" style="position:absolute;left:7655;top:12046;width:425;height:425;visibility:visible;mso-position-horizontal-relative:page;mso-position-vertical-relative:page" strokecolor="#009300" strokeweight=".5pt">
            <v:fill opacity="0"/>
          </v:rect>
          <v:rect id="_x0000_s2367" style="position:absolute;left:8080;top:12046;width:426;height:425;visibility:visible;mso-position-horizontal-relative:page;mso-position-vertical-relative:page" strokecolor="#009300" strokeweight=".5pt">
            <v:fill opacity="0"/>
          </v:rect>
          <v:rect id="_x0000_s2368" style="position:absolute;left:8506;top:12046;width:425;height:425;visibility:visible;mso-position-horizontal-relative:page;mso-position-vertical-relative:page" strokecolor="#009300" strokeweight=".5pt">
            <v:fill opacity="0"/>
          </v:rect>
          <v:rect id="_x0000_s2369" style="position:absolute;left:8931;top:12046;width:425;height:425;visibility:visible;mso-position-horizontal-relative:page;mso-position-vertical-relative:page" strokecolor="#009300" strokeweight=".5pt">
            <v:fill opacity="0"/>
          </v:rect>
          <v:rect id="_x0000_s2370" style="position:absolute;left:9356;top:12046;width:426;height:425;visibility:visible;mso-position-horizontal-relative:page;mso-position-vertical-relative:page" strokecolor="#009300" strokeweight=".5pt">
            <v:fill opacity="0"/>
          </v:rect>
          <v:rect id="_x0000_s2371" style="position:absolute;left:9782;top:12046;width:425;height:425;visibility:visible;mso-position-horizontal-relative:page;mso-position-vertical-relative:page" strokecolor="#009300" strokeweight=".5pt">
            <v:fill opacity="0"/>
          </v:rect>
          <v:rect id="_x0000_s2372" style="position:absolute;left:1700;top:12743;width:425;height:426;visibility:visible;mso-position-horizontal-relative:page;mso-position-vertical-relative:page" strokecolor="#009300" strokeweight=".5pt">
            <v:fill opacity="0"/>
          </v:rect>
          <v:rect id="_x0000_s2373" style="position:absolute;left:2125;top:12743;width:426;height:426;visibility:visible;mso-position-horizontal-relative:page;mso-position-vertical-relative:page" strokecolor="#009300" strokeweight=".5pt">
            <v:fill opacity="0"/>
          </v:rect>
          <v:rect id="_x0000_s2374" style="position:absolute;left:2551;top:12743;width:425;height:426;visibility:visible;mso-position-horizontal-relative:page;mso-position-vertical-relative:page" strokecolor="#009300" strokeweight=".5pt">
            <v:fill opacity="0"/>
          </v:rect>
          <v:rect id="_x0000_s2375" style="position:absolute;left:2976;top:12743;width:425;height:426;visibility:visible;mso-position-horizontal-relative:page;mso-position-vertical-relative:page" strokecolor="#009300" strokeweight=".5pt">
            <v:fill opacity="0"/>
          </v:rect>
          <v:rect id="_x0000_s2376" style="position:absolute;left:3401;top:12743;width:426;height:426;visibility:visible;mso-position-horizontal-relative:page;mso-position-vertical-relative:page" strokecolor="#009300" strokeweight=".5pt">
            <v:fill opacity="0"/>
          </v:rect>
          <v:rect id="_x0000_s2377" style="position:absolute;left:3827;top:12743;width:425;height:426;visibility:visible;mso-position-horizontal-relative:page;mso-position-vertical-relative:page" strokecolor="#009300" strokeweight=".5pt">
            <v:fill opacity="0"/>
          </v:rect>
          <v:rect id="_x0000_s2378" style="position:absolute;left:4252;top:12743;width:425;height:426;visibility:visible;mso-position-horizontal-relative:page;mso-position-vertical-relative:page" strokecolor="#009300" strokeweight=".5pt">
            <v:fill opacity="0"/>
          </v:rect>
          <v:rect id="_x0000_s2379" style="position:absolute;left:4677;top:12743;width:426;height:426;visibility:visible;mso-position-horizontal-relative:page;mso-position-vertical-relative:page" strokecolor="#009300" strokeweight=".5pt">
            <v:fill opacity="0"/>
          </v:rect>
          <v:rect id="_x0000_s2380" style="position:absolute;left:5103;top:12743;width:425;height:426;visibility:visible;mso-position-horizontal-relative:page;mso-position-vertical-relative:page" strokecolor="#009300" strokeweight=".5pt">
            <v:fill opacity="0"/>
          </v:rect>
          <v:rect id="_x0000_s2381" style="position:absolute;left:5528;top:12743;width:425;height:426;visibility:visible;mso-position-horizontal-relative:page;mso-position-vertical-relative:page" strokecolor="#009300" strokeweight=".5pt">
            <v:fill opacity="0"/>
          </v:rect>
          <v:rect id="_x0000_s2382" style="position:absolute;left:5953;top:12743;width:426;height:426;visibility:visible;mso-position-horizontal-relative:page;mso-position-vertical-relative:page" strokecolor="#009300" strokeweight=".5pt">
            <v:fill opacity="0"/>
          </v:rect>
          <v:rect id="_x0000_s2383" style="position:absolute;left:6379;top:12743;width:425;height:426;visibility:visible;mso-position-horizontal-relative:page;mso-position-vertical-relative:page" strokecolor="#009300" strokeweight=".5pt">
            <v:fill opacity="0"/>
          </v:rect>
          <v:rect id="_x0000_s2384" style="position:absolute;left:6804;top:12743;width:426;height:426;visibility:visible;mso-position-horizontal-relative:page;mso-position-vertical-relative:page" strokecolor="#009300" strokeweight=".5pt">
            <v:fill opacity="0"/>
          </v:rect>
          <v:rect id="_x0000_s2385" style="position:absolute;left:7230;top:12743;width:425;height:426;visibility:visible;mso-position-horizontal-relative:page;mso-position-vertical-relative:page" strokecolor="#009300" strokeweight=".5pt">
            <v:fill opacity="0"/>
          </v:rect>
          <v:rect id="_x0000_s2386" style="position:absolute;left:7655;top:12743;width:425;height:426;visibility:visible;mso-position-horizontal-relative:page;mso-position-vertical-relative:page" strokecolor="#009300" strokeweight=".5pt">
            <v:fill opacity="0"/>
          </v:rect>
          <v:rect id="_x0000_s2387" style="position:absolute;left:8080;top:12743;width:426;height:426;visibility:visible;mso-position-horizontal-relative:page;mso-position-vertical-relative:page" strokecolor="#009300" strokeweight=".5pt">
            <v:fill opacity="0"/>
          </v:rect>
          <v:rect id="_x0000_s2388" style="position:absolute;left:8506;top:12743;width:425;height:426;visibility:visible;mso-position-horizontal-relative:page;mso-position-vertical-relative:page" strokecolor="#009300" strokeweight=".5pt">
            <v:fill opacity="0"/>
          </v:rect>
          <v:rect id="_x0000_s2389" style="position:absolute;left:8931;top:12743;width:425;height:426;visibility:visible;mso-position-horizontal-relative:page;mso-position-vertical-relative:page" strokecolor="#009300" strokeweight=".5pt">
            <v:fill opacity="0"/>
          </v:rect>
          <v:rect id="_x0000_s2390" style="position:absolute;left:9356;top:12743;width:426;height:426;visibility:visible;mso-position-horizontal-relative:page;mso-position-vertical-relative:page" strokecolor="#009300" strokeweight=".5pt">
            <v:fill opacity="0"/>
          </v:rect>
          <v:rect id="_x0000_s2391" style="position:absolute;left:9782;top:12743;width:425;height:426;visibility:visible;mso-position-horizontal-relative:page;mso-position-vertical-relative:page" strokecolor="#009300" strokeweight=".5pt">
            <v:fill opacity="0"/>
          </v:rect>
          <v:rect id="_x0000_s2392" style="position:absolute;left:1700;top:13441;width:425;height:426;visibility:visible;mso-position-horizontal-relative:page;mso-position-vertical-relative:page" strokecolor="#009300" strokeweight=".5pt">
            <v:fill opacity="0"/>
          </v:rect>
          <v:rect id="_x0000_s2393" style="position:absolute;left:2125;top:13441;width:426;height:426;visibility:visible;mso-position-horizontal-relative:page;mso-position-vertical-relative:page" strokecolor="#009300" strokeweight=".5pt">
            <v:fill opacity="0"/>
          </v:rect>
          <v:rect id="_x0000_s2394" style="position:absolute;left:2551;top:13441;width:425;height:426;visibility:visible;mso-position-horizontal-relative:page;mso-position-vertical-relative:page" strokecolor="#009300" strokeweight=".5pt">
            <v:fill opacity="0"/>
          </v:rect>
          <v:rect id="_x0000_s2395" style="position:absolute;left:2976;top:13441;width:425;height:426;visibility:visible;mso-position-horizontal-relative:page;mso-position-vertical-relative:page" strokecolor="#009300" strokeweight=".5pt">
            <v:fill opacity="0"/>
          </v:rect>
          <v:rect id="_x0000_s2396" style="position:absolute;left:3401;top:13441;width:426;height:426;visibility:visible;mso-position-horizontal-relative:page;mso-position-vertical-relative:page" strokecolor="#009300" strokeweight=".5pt">
            <v:fill opacity="0"/>
          </v:rect>
          <v:rect id="_x0000_s2397" style="position:absolute;left:3827;top:13441;width:425;height:426;visibility:visible;mso-position-horizontal-relative:page;mso-position-vertical-relative:page" strokecolor="#009300" strokeweight=".5pt">
            <v:fill opacity="0"/>
          </v:rect>
          <v:rect id="_x0000_s2398" style="position:absolute;left:4252;top:13441;width:425;height:426;visibility:visible;mso-position-horizontal-relative:page;mso-position-vertical-relative:page" strokecolor="#009300" strokeweight=".5pt">
            <v:fill opacity="0"/>
          </v:rect>
          <v:rect id="_x0000_s2399" style="position:absolute;left:4677;top:13441;width:426;height:426;visibility:visible;mso-position-horizontal-relative:page;mso-position-vertical-relative:page" strokecolor="#009300" strokeweight=".5pt">
            <v:fill opacity="0"/>
          </v:rect>
          <v:rect id="_x0000_s2400" style="position:absolute;left:5103;top:13441;width:425;height:426;visibility:visible;mso-position-horizontal-relative:page;mso-position-vertical-relative:page" strokecolor="#009300" strokeweight=".5pt">
            <v:fill opacity="0"/>
          </v:rect>
          <v:rect id="_x0000_s2401" style="position:absolute;left:5528;top:13441;width:425;height:426;visibility:visible;mso-position-horizontal-relative:page;mso-position-vertical-relative:page" strokecolor="#009300" strokeweight=".5pt">
            <v:fill opacity="0"/>
          </v:rect>
          <v:rect id="_x0000_s2402" style="position:absolute;left:5953;top:13441;width:426;height:426;visibility:visible;mso-position-horizontal-relative:page;mso-position-vertical-relative:page" strokecolor="#009300" strokeweight=".5pt">
            <v:fill opacity="0"/>
          </v:rect>
          <v:rect id="_x0000_s2403" style="position:absolute;left:6379;top:13441;width:425;height:426;visibility:visible;mso-position-horizontal-relative:page;mso-position-vertical-relative:page" strokecolor="#009300" strokeweight=".5pt">
            <v:fill opacity="0"/>
          </v:rect>
          <v:rect id="_x0000_s2404" style="position:absolute;left:6804;top:13441;width:426;height:426;visibility:visible;mso-position-horizontal-relative:page;mso-position-vertical-relative:page" strokecolor="#009300" strokeweight=".5pt">
            <v:fill opacity="0"/>
          </v:rect>
          <v:rect id="_x0000_s2405" style="position:absolute;left:7230;top:13441;width:425;height:426;visibility:visible;mso-position-horizontal-relative:page;mso-position-vertical-relative:page" strokecolor="#009300" strokeweight=".5pt">
            <v:fill opacity="0"/>
          </v:rect>
          <v:rect id="_x0000_s2406" style="position:absolute;left:7655;top:13441;width:425;height:426;visibility:visible;mso-position-horizontal-relative:page;mso-position-vertical-relative:page" strokecolor="#009300" strokeweight=".5pt">
            <v:fill opacity="0"/>
          </v:rect>
          <v:rect id="_x0000_s2407" style="position:absolute;left:8080;top:13441;width:426;height:426;visibility:visible;mso-position-horizontal-relative:page;mso-position-vertical-relative:page" strokecolor="#009300" strokeweight=".5pt">
            <v:fill opacity="0"/>
          </v:rect>
          <v:rect id="_x0000_s2408" style="position:absolute;left:8506;top:13441;width:425;height:426;visibility:visible;mso-position-horizontal-relative:page;mso-position-vertical-relative:page" strokecolor="#009300" strokeweight=".5pt">
            <v:fill opacity="0"/>
          </v:rect>
          <v:rect id="_x0000_s2409" style="position:absolute;left:8931;top:13441;width:425;height:426;visibility:visible;mso-position-horizontal-relative:page;mso-position-vertical-relative:page" strokecolor="#009300" strokeweight=".5pt">
            <v:fill opacity="0"/>
          </v:rect>
          <v:rect id="_x0000_s2410" style="position:absolute;left:9356;top:13441;width:426;height:426;visibility:visible;mso-position-horizontal-relative:page;mso-position-vertical-relative:page" strokecolor="#009300" strokeweight=".5pt">
            <v:fill opacity="0"/>
          </v:rect>
          <v:rect id="_x0000_s2411" style="position:absolute;left:9782;top:13441;width:425;height:426;visibility:visible;mso-position-horizontal-relative:page;mso-position-vertical-relative:page" strokecolor="#009300" strokeweight=".5pt">
            <v:fill opacity="0"/>
          </v:rect>
          <v:rect id="_x0000_s2412" style="position:absolute;left:1700;top:14139;width:425;height:426;visibility:visible;mso-position-horizontal-relative:page;mso-position-vertical-relative:page" strokecolor="#009300" strokeweight=".5pt">
            <v:fill opacity="0"/>
          </v:rect>
          <v:rect id="_x0000_s2413" style="position:absolute;left:2125;top:14139;width:426;height:426;visibility:visible;mso-position-horizontal-relative:page;mso-position-vertical-relative:page" strokecolor="#009300" strokeweight=".5pt">
            <v:fill opacity="0"/>
          </v:rect>
          <v:rect id="_x0000_s2414" style="position:absolute;left:2551;top:14139;width:425;height:426;visibility:visible;mso-position-horizontal-relative:page;mso-position-vertical-relative:page" strokecolor="#009300" strokeweight=".5pt">
            <v:fill opacity="0"/>
          </v:rect>
          <v:rect id="_x0000_s2415" style="position:absolute;left:2976;top:14139;width:425;height:426;visibility:visible;mso-position-horizontal-relative:page;mso-position-vertical-relative:page" strokecolor="#009300" strokeweight=".5pt">
            <v:fill opacity="0"/>
          </v:rect>
          <v:rect id="_x0000_s2416" style="position:absolute;left:3401;top:14139;width:426;height:426;visibility:visible;mso-position-horizontal-relative:page;mso-position-vertical-relative:page" strokecolor="#009300" strokeweight=".5pt">
            <v:fill opacity="0"/>
          </v:rect>
          <v:rect id="_x0000_s2417" style="position:absolute;left:3827;top:14139;width:425;height:426;visibility:visible;mso-position-horizontal-relative:page;mso-position-vertical-relative:page" strokecolor="#009300" strokeweight=".5pt">
            <v:fill opacity="0"/>
          </v:rect>
          <v:rect id="_x0000_s2418" style="position:absolute;left:4252;top:14139;width:425;height:426;visibility:visible;mso-position-horizontal-relative:page;mso-position-vertical-relative:page" strokecolor="#009300" strokeweight=".5pt">
            <v:fill opacity="0"/>
          </v:rect>
          <v:rect id="_x0000_s2419" style="position:absolute;left:4677;top:14139;width:426;height:426;visibility:visible;mso-position-horizontal-relative:page;mso-position-vertical-relative:page" strokecolor="#009300" strokeweight=".5pt">
            <v:fill opacity="0"/>
          </v:rect>
          <v:rect id="_x0000_s2420" style="position:absolute;left:5103;top:14139;width:425;height:426;visibility:visible;mso-position-horizontal-relative:page;mso-position-vertical-relative:page" strokecolor="#009300" strokeweight=".5pt">
            <v:fill opacity="0"/>
          </v:rect>
          <v:rect id="_x0000_s2421" style="position:absolute;left:5528;top:14139;width:425;height:426;visibility:visible;mso-position-horizontal-relative:page;mso-position-vertical-relative:page" strokecolor="#009300" strokeweight=".5pt">
            <v:fill opacity="0"/>
          </v:rect>
          <v:rect id="_x0000_s2422" style="position:absolute;left:5953;top:14139;width:426;height:426;visibility:visible;mso-position-horizontal-relative:page;mso-position-vertical-relative:page" strokecolor="#009300" strokeweight=".5pt">
            <v:fill opacity="0"/>
          </v:rect>
          <v:rect id="_x0000_s2423" style="position:absolute;left:6379;top:14139;width:425;height:426;visibility:visible;mso-position-horizontal-relative:page;mso-position-vertical-relative:page" strokecolor="#009300" strokeweight=".5pt">
            <v:fill opacity="0"/>
          </v:rect>
          <v:rect id="_x0000_s2424" style="position:absolute;left:6804;top:14139;width:426;height:426;visibility:visible;mso-position-horizontal-relative:page;mso-position-vertical-relative:page" strokecolor="#009300" strokeweight=".5pt">
            <v:fill opacity="0"/>
          </v:rect>
          <v:rect id="_x0000_s2425" style="position:absolute;left:7230;top:14139;width:425;height:426;visibility:visible;mso-position-horizontal-relative:page;mso-position-vertical-relative:page" strokecolor="#009300" strokeweight=".5pt">
            <v:fill opacity="0"/>
          </v:rect>
          <v:rect id="_x0000_s2426" style="position:absolute;left:7655;top:14139;width:425;height:426;visibility:visible;mso-position-horizontal-relative:page;mso-position-vertical-relative:page" strokecolor="#009300" strokeweight=".5pt">
            <v:fill opacity="0"/>
          </v:rect>
          <v:rect id="_x0000_s2427" style="position:absolute;left:8080;top:14139;width:426;height:426;visibility:visible;mso-position-horizontal-relative:page;mso-position-vertical-relative:page" strokecolor="#009300" strokeweight=".5pt">
            <v:fill opacity="0"/>
          </v:rect>
          <v:rect id="_x0000_s2428" style="position:absolute;left:8506;top:14139;width:425;height:426;visibility:visible;mso-position-horizontal-relative:page;mso-position-vertical-relative:page" strokecolor="#009300" strokeweight=".5pt">
            <v:fill opacity="0"/>
          </v:rect>
          <v:rect id="_x0000_s2429" style="position:absolute;left:8931;top:14139;width:425;height:426;visibility:visible;mso-position-horizontal-relative:page;mso-position-vertical-relative:page" strokecolor="#009300" strokeweight=".5pt">
            <v:fill opacity="0"/>
          </v:rect>
          <v:rect id="_x0000_s2430" style="position:absolute;left:9356;top:14139;width:426;height:426;visibility:visible;mso-position-horizontal-relative:page;mso-position-vertical-relative:page" strokecolor="#009300" strokeweight=".5pt">
            <v:fill opacity="0"/>
          </v:rect>
          <v:rect id="_x0000_s2431" style="position:absolute;left:9782;top:14139;width:425;height:426;visibility:visible;mso-position-horizontal-relative:page;mso-position-vertical-relative:page" strokecolor="#009300" strokeweight=".5pt">
            <v:fill opacity="0"/>
          </v:rect>
          <v:rect id="_x0000_s2432" style="position:absolute;left:1700;top:14837;width:425;height:426;visibility:visible;mso-position-horizontal-relative:page;mso-position-vertical-relative:page" strokecolor="#009300" strokeweight=".5pt">
            <v:fill opacity="0"/>
          </v:rect>
          <v:rect id="_x0000_s2433" style="position:absolute;left:2125;top:14837;width:426;height:426;visibility:visible;mso-position-horizontal-relative:page;mso-position-vertical-relative:page" strokecolor="#009300" strokeweight=".5pt">
            <v:fill opacity="0"/>
          </v:rect>
          <v:rect id="_x0000_s2434" style="position:absolute;left:2551;top:14837;width:425;height:426;visibility:visible;mso-position-horizontal-relative:page;mso-position-vertical-relative:page" strokecolor="#009300" strokeweight=".5pt">
            <v:fill opacity="0"/>
          </v:rect>
          <v:rect id="_x0000_s2435" style="position:absolute;left:2976;top:14837;width:425;height:426;visibility:visible;mso-position-horizontal-relative:page;mso-position-vertical-relative:page" strokecolor="#009300" strokeweight=".5pt">
            <v:fill opacity="0"/>
          </v:rect>
          <v:rect id="_x0000_s2436" style="position:absolute;left:3401;top:14837;width:426;height:426;visibility:visible;mso-position-horizontal-relative:page;mso-position-vertical-relative:page" strokecolor="#009300" strokeweight=".5pt">
            <v:fill opacity="0"/>
          </v:rect>
          <v:rect id="_x0000_s2437" style="position:absolute;left:3827;top:14837;width:425;height:426;visibility:visible;mso-position-horizontal-relative:page;mso-position-vertical-relative:page" strokecolor="#009300" strokeweight=".5pt">
            <v:fill opacity="0"/>
          </v:rect>
          <v:rect id="_x0000_s2438" style="position:absolute;left:4252;top:14837;width:425;height:426;visibility:visible;mso-position-horizontal-relative:page;mso-position-vertical-relative:page" strokecolor="#009300" strokeweight=".5pt">
            <v:fill opacity="0"/>
          </v:rect>
          <v:rect id="_x0000_s2439" style="position:absolute;left:4677;top:14837;width:426;height:426;visibility:visible;mso-position-horizontal-relative:page;mso-position-vertical-relative:page" strokecolor="#009300" strokeweight=".5pt">
            <v:fill opacity="0"/>
          </v:rect>
          <v:rect id="_x0000_s2440" style="position:absolute;left:5103;top:14837;width:425;height:426;visibility:visible;mso-position-horizontal-relative:page;mso-position-vertical-relative:page" strokecolor="#009300" strokeweight=".5pt">
            <v:fill opacity="0"/>
          </v:rect>
          <v:rect id="_x0000_s2441" style="position:absolute;left:5528;top:14837;width:425;height:426;visibility:visible;mso-position-horizontal-relative:page;mso-position-vertical-relative:page" strokecolor="#009300" strokeweight=".5pt">
            <v:fill opacity="0"/>
          </v:rect>
          <v:rect id="_x0000_s2442" style="position:absolute;left:5953;top:14837;width:426;height:426;visibility:visible;mso-position-horizontal-relative:page;mso-position-vertical-relative:page" strokecolor="#009300" strokeweight=".5pt">
            <v:fill opacity="0"/>
          </v:rect>
          <v:rect id="_x0000_s2443" style="position:absolute;left:6379;top:14837;width:425;height:426;visibility:visible;mso-position-horizontal-relative:page;mso-position-vertical-relative:page" strokecolor="#009300" strokeweight=".5pt">
            <v:fill opacity="0"/>
          </v:rect>
          <v:rect id="_x0000_s2444" style="position:absolute;left:6804;top:14837;width:426;height:426;visibility:visible;mso-position-horizontal-relative:page;mso-position-vertical-relative:page" strokecolor="#009300" strokeweight=".5pt">
            <v:fill opacity="0"/>
          </v:rect>
          <v:rect id="_x0000_s2445" style="position:absolute;left:7230;top:14837;width:425;height:426;visibility:visible;mso-position-horizontal-relative:page;mso-position-vertical-relative:page" strokecolor="#009300" strokeweight=".5pt">
            <v:fill opacity="0"/>
          </v:rect>
          <v:rect id="_x0000_s2446" style="position:absolute;left:7655;top:14837;width:425;height:426;visibility:visible;mso-position-horizontal-relative:page;mso-position-vertical-relative:page" strokecolor="#009300" strokeweight=".5pt">
            <v:fill opacity="0"/>
          </v:rect>
          <v:rect id="_x0000_s2447" style="position:absolute;left:8080;top:14837;width:426;height:426;visibility:visible;mso-position-horizontal-relative:page;mso-position-vertical-relative:page" strokecolor="#009300" strokeweight=".5pt">
            <v:fill opacity="0"/>
          </v:rect>
          <v:rect id="_x0000_s2448" style="position:absolute;left:8506;top:14837;width:425;height:426;visibility:visible;mso-position-horizontal-relative:page;mso-position-vertical-relative:page" strokecolor="#009300" strokeweight=".5pt">
            <v:fill opacity="0"/>
          </v:rect>
          <v:rect id="_x0000_s2449" style="position:absolute;left:8931;top:14837;width:425;height:426;visibility:visible;mso-position-horizontal-relative:page;mso-position-vertical-relative:page" strokecolor="#009300" strokeweight=".5pt">
            <v:fill opacity="0"/>
          </v:rect>
          <v:rect id="_x0000_s2450" style="position:absolute;left:9356;top:14837;width:426;height:426;visibility:visible;mso-position-horizontal-relative:page;mso-position-vertical-relative:page" strokecolor="#009300" strokeweight=".5pt">
            <v:fill opacity="0"/>
          </v:rect>
          <v:rect id="_x0000_s2451" style="position:absolute;left:9782;top:14837;width:425;height:426;visibility:visible;mso-position-horizontal-relative:page;mso-position-vertical-relative:page" strokecolor="#009300" strokeweight=".5pt">
            <v:fill opacity="0"/>
          </v:rect>
          <v:rect id="_x0000_s2452" style="position:absolute;left:1700;top:1440;width:8507;height:13959;visibility:visible;mso-position-horizontal-relative:page;mso-position-vertical-relative:page" filled="f" strokecolor="#009300" strokeweight="1pt">
            <v:fill opacity="0"/>
          </v:rect>
          <w10:wrap anchorx="page" anchory="page"/>
        </v:group>
      </w:pict>
    </w:r>
    <w:r>
      <w:rPr>
        <w:noProof/>
      </w:rPr>
      <w:pict>
        <v:shapetype id="_x0000_t202" coordsize="21600,21600" o:spt="202" path="m,l,21600r21600,l21600,xe">
          <v:stroke joinstyle="miter"/>
          <v:path gradientshapeok="t" o:connecttype="rect"/>
        </v:shapetype>
        <v:shape id="Header:无:2:" o:spid="_x0000_s2049" type="#_x0000_t202" style="position:absolute;left:0;text-align:left;margin-left:85pt;margin-top:51pt;width:425.35pt;height:21pt;z-index:251656704;mso-wrap-style:tight;mso-position-horizontal-relative:page;mso-position-vertical-relative:page" stroked="f">
          <v:fill opacity="0"/>
          <v:textbox>
            <w:txbxContent>
              <w:p w:rsidR="007E2D30" w:rsidRDefault="007E2D30">
                <w:pPr>
                  <w:jc w:val="right"/>
                </w:pPr>
              </w:p>
            </w:txbxContent>
          </v:textbox>
          <w10:wrap anchorx="page" anchory="pag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bordersDoNotSurroundHeader/>
  <w:bordersDoNotSurroundFooter/>
  <w:proofState w:spelling="clean" w:grammar="clean"/>
  <w:attachedTemplate r:id="rId1"/>
  <w:defaultTabStop w:val="420"/>
  <w:drawingGridHorizontalSpacing w:val="425"/>
  <w:drawingGridVerticalSpacing w:val="697"/>
  <w:displayHorizontalDrawingGridEvery w:val="0"/>
  <w:characterSpacingControl w:val="compressPunctuation"/>
  <w:hdrShapeDefaults>
    <o:shapedefaults v:ext="edit" spidmax="2456" style="mso-position-horizontal-relative:page;mso-position-vertical-relative:page" fillcolor="white">
      <v:fill color="white" opacity="0"/>
      <v:stroke weight=".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40F3"/>
    <w:rsid w:val="00254DAE"/>
    <w:rsid w:val="003863E1"/>
    <w:rsid w:val="003A33B6"/>
    <w:rsid w:val="003E5B8C"/>
    <w:rsid w:val="004740F3"/>
    <w:rsid w:val="004F7BD3"/>
    <w:rsid w:val="0051087E"/>
    <w:rsid w:val="005303C8"/>
    <w:rsid w:val="00537B53"/>
    <w:rsid w:val="006212AE"/>
    <w:rsid w:val="007C1FA1"/>
    <w:rsid w:val="007E2D30"/>
    <w:rsid w:val="00845528"/>
    <w:rsid w:val="00873BB3"/>
    <w:rsid w:val="00943E62"/>
    <w:rsid w:val="00A343CB"/>
    <w:rsid w:val="00C92A58"/>
    <w:rsid w:val="00CB05D9"/>
    <w:rsid w:val="00CC1B6A"/>
    <w:rsid w:val="00E147B0"/>
    <w:rsid w:val="00ED52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6" style="mso-position-horizontal-relative:page;mso-position-vertical-relative:page" fillcolor="white">
      <v:fill color="white" opacity="0"/>
      <v:stroke weight=".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Arial"/>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2A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3B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73BB3"/>
    <w:rPr>
      <w:sz w:val="18"/>
      <w:szCs w:val="18"/>
    </w:rPr>
  </w:style>
  <w:style w:type="paragraph" w:styleId="a4">
    <w:name w:val="footer"/>
    <w:basedOn w:val="a"/>
    <w:link w:val="Char0"/>
    <w:uiPriority w:val="99"/>
    <w:semiHidden/>
    <w:unhideWhenUsed/>
    <w:rsid w:val="00873B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73BB3"/>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O12_CN_WD_Genko_Gri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46899C3-BDE7-463B-9BB6-7CCEB2DB1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O12_CN_WD_Genko_Grid</Template>
  <TotalTime>0</TotalTime>
  <Pages>3</Pages>
  <Words>142</Words>
  <Characters>815</Characters>
  <Application>Microsoft Office Word</Application>
  <DocSecurity>0</DocSecurity>
  <Lines>6</Lines>
  <Paragraphs>1</Paragraphs>
  <ScaleCrop>false</ScaleCrop>
  <LinksUpToDate>false</LinksUpToDate>
  <CharactersWithSpaces>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稿纸（网格式）</dc:title>
  <dc:creator/>
  <cp:lastModifiedBy/>
  <cp:revision>1</cp:revision>
  <dcterms:created xsi:type="dcterms:W3CDTF">2014-12-14T10:46:00Z</dcterms:created>
  <dcterms:modified xsi:type="dcterms:W3CDTF">2014-12-15T10:56:00Z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TC101642929990</vt:lpwstr>
  </property>
</Properties>
</file>