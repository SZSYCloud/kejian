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322D7" w:rsidRPr="00DD0AFB" w:rsidRDefault="003322D7" w:rsidP="003322D7">
      <w:pPr>
        <w:spacing w:beforeLines="20" w:before="62"/>
        <w:jc w:val="center"/>
        <w:rPr>
          <w:rFonts w:ascii="黑体" w:eastAsia="黑体" w:hAnsi="黑体"/>
          <w:bCs/>
          <w:sz w:val="24"/>
        </w:rPr>
      </w:pPr>
      <w:r w:rsidRPr="00DD0AFB">
        <w:rPr>
          <w:rFonts w:ascii="黑体" w:eastAsia="黑体" w:hAnsi="黑体" w:hint="eastAsia"/>
          <w:bCs/>
          <w:sz w:val="24"/>
        </w:rPr>
        <w:t>201</w:t>
      </w:r>
      <w:r w:rsidRPr="00DD0AFB">
        <w:rPr>
          <w:rFonts w:ascii="黑体" w:eastAsia="黑体" w:hAnsi="黑体"/>
          <w:bCs/>
          <w:sz w:val="24"/>
        </w:rPr>
        <w:t>6</w:t>
      </w:r>
      <w:r w:rsidRPr="00DD0AFB">
        <w:rPr>
          <w:rFonts w:ascii="黑体" w:eastAsia="黑体" w:hAnsi="黑体" w:hint="eastAsia"/>
          <w:bCs/>
          <w:sz w:val="24"/>
        </w:rPr>
        <w:t>高考深圳</w:t>
      </w:r>
      <w:proofErr w:type="gramStart"/>
      <w:r w:rsidRPr="00DD0AFB">
        <w:rPr>
          <w:rFonts w:ascii="黑体" w:eastAsia="黑体" w:hAnsi="黑体" w:hint="eastAsia"/>
          <w:bCs/>
          <w:sz w:val="24"/>
        </w:rPr>
        <w:t>实验高</w:t>
      </w:r>
      <w:proofErr w:type="gramEnd"/>
      <w:r w:rsidRPr="00DD0AFB">
        <w:rPr>
          <w:rFonts w:ascii="黑体" w:eastAsia="黑体" w:hAnsi="黑体" w:hint="eastAsia"/>
          <w:bCs/>
          <w:sz w:val="24"/>
        </w:rPr>
        <w:t>中部密卷（一）</w:t>
      </w:r>
    </w:p>
    <w:p w:rsidR="00AE4ADB" w:rsidRDefault="003322D7" w:rsidP="003322D7">
      <w:pPr>
        <w:spacing w:beforeLines="20" w:before="62"/>
        <w:jc w:val="center"/>
        <w:rPr>
          <w:rFonts w:ascii="黑体" w:eastAsia="黑体"/>
          <w:b/>
          <w:sz w:val="24"/>
        </w:rPr>
      </w:pPr>
      <w:r w:rsidRPr="00DD0AFB">
        <w:rPr>
          <w:rFonts w:ascii="黑体" w:eastAsia="黑体" w:hAnsi="黑体"/>
          <w:bCs/>
          <w:sz w:val="24"/>
        </w:rPr>
        <w:t>数学</w:t>
      </w:r>
      <w:r w:rsidRPr="00DD0AFB">
        <w:rPr>
          <w:rFonts w:ascii="黑体" w:eastAsia="黑体" w:hAnsi="黑体" w:hint="eastAsia"/>
          <w:bCs/>
          <w:sz w:val="24"/>
        </w:rPr>
        <w:t>（</w:t>
      </w:r>
      <w:r w:rsidRPr="00DD0AFB">
        <w:rPr>
          <w:rFonts w:ascii="黑体" w:eastAsia="黑体" w:hAnsi="黑体"/>
          <w:bCs/>
          <w:sz w:val="24"/>
        </w:rPr>
        <w:t>理科）</w:t>
      </w:r>
      <w:r w:rsidR="00D862F3">
        <w:rPr>
          <w:rFonts w:ascii="黑体" w:eastAsia="黑体" w:hint="eastAsia"/>
          <w:b/>
          <w:sz w:val="24"/>
        </w:rPr>
        <w:t xml:space="preserve"> 答 题 卡</w:t>
      </w:r>
    </w:p>
    <w:p w:rsidR="00AE4ADB" w:rsidRDefault="00D862F3">
      <w:r>
        <w:rPr>
          <w:rFonts w:ascii="黑体" w:eastAsia="黑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2057400" cy="792480"/>
                <wp:effectExtent l="9525" t="9525" r="9525" b="171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E4ADB" w:rsidRDefault="00AE4ADB"/>
                          <w:p w:rsidR="00AE4ADB" w:rsidRDefault="00D862F3">
                            <w:pPr>
                              <w:ind w:firstLineChars="98" w:firstLine="207"/>
                              <w:rPr>
                                <w:rFonts w:ascii="黑体" w:eastAsia="黑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Cs w:val="21"/>
                              </w:rPr>
                              <w:t>考 生 条 形 码 粘 贴 处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in;margin-top:0;width:162pt;height:6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" strokeweight="1.5pt">
                <v:stroke dashstyle="dash"/>
                <v:textbox>
                  <w:txbxContent>
                    <w:p w:rsidR="00AE4ADB" w:rsidRDefault="00AE4ADB"/>
                    <w:p w:rsidR="00AE4ADB" w:rsidRDefault="00D862F3">
                      <w:pPr>
                        <w:ind w:firstLineChars="98" w:firstLine="207"/>
                        <w:rPr>
                          <w:rFonts w:ascii="黑体" w:eastAsia="黑体"/>
                          <w:b/>
                          <w:szCs w:val="21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Cs w:val="21"/>
                        </w:rPr>
                        <w:t>考</w:t>
                      </w:r>
                      <w:r>
                        <w:rPr>
                          <w:rFonts w:ascii="黑体" w:eastAsia="黑体" w:hint="eastAsia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黑体" w:eastAsia="黑体" w:hint="eastAsia"/>
                          <w:b/>
                          <w:szCs w:val="21"/>
                        </w:rPr>
                        <w:t>生</w:t>
                      </w:r>
                      <w:r>
                        <w:rPr>
                          <w:rFonts w:ascii="黑体" w:eastAsia="黑体" w:hint="eastAsia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黑体" w:eastAsia="黑体" w:hint="eastAsia"/>
                          <w:b/>
                          <w:szCs w:val="21"/>
                        </w:rPr>
                        <w:t>条</w:t>
                      </w:r>
                      <w:r>
                        <w:rPr>
                          <w:rFonts w:ascii="黑体" w:eastAsia="黑体" w:hint="eastAsia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黑体" w:eastAsia="黑体" w:hint="eastAsia"/>
                          <w:b/>
                          <w:szCs w:val="21"/>
                        </w:rPr>
                        <w:t>形</w:t>
                      </w:r>
                      <w:r>
                        <w:rPr>
                          <w:rFonts w:ascii="黑体" w:eastAsia="黑体" w:hint="eastAsia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黑体" w:eastAsia="黑体" w:hint="eastAsia"/>
                          <w:b/>
                          <w:szCs w:val="21"/>
                        </w:rPr>
                        <w:t>码</w:t>
                      </w:r>
                      <w:r>
                        <w:rPr>
                          <w:rFonts w:ascii="黑体" w:eastAsia="黑体" w:hint="eastAsia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黑体" w:eastAsia="黑体" w:hint="eastAsia"/>
                          <w:b/>
                          <w:szCs w:val="21"/>
                        </w:rPr>
                        <w:t>粘</w:t>
                      </w:r>
                      <w:r>
                        <w:rPr>
                          <w:rFonts w:ascii="黑体" w:eastAsia="黑体" w:hint="eastAsia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黑体" w:eastAsia="黑体" w:hint="eastAsia"/>
                          <w:b/>
                          <w:szCs w:val="21"/>
                        </w:rPr>
                        <w:t>贴</w:t>
                      </w:r>
                      <w:r>
                        <w:rPr>
                          <w:rFonts w:ascii="黑体" w:eastAsia="黑体" w:hint="eastAsia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黑体" w:eastAsia="黑体" w:hint="eastAsia"/>
                          <w:b/>
                          <w:szCs w:val="21"/>
                        </w:rPr>
                        <w:t>处</w:t>
                      </w:r>
                    </w:p>
                  </w:txbxContent>
                </v:textbox>
              </v:shape>
            </w:pict>
          </mc:Fallback>
        </mc:AlternateContent>
      </w:r>
    </w:p>
    <w:p w:rsidR="00AE4ADB" w:rsidRDefault="00D862F3">
      <w:r>
        <w:rPr>
          <w:rFonts w:ascii="黑体" w:eastAsia="黑体" w:hAnsi="宋体" w:hint="eastAsia"/>
        </w:rPr>
        <w:t xml:space="preserve">姓    名  </w:t>
      </w:r>
      <w:r>
        <w:rPr>
          <w:rFonts w:hint="eastAsia"/>
        </w:rPr>
        <w:t xml:space="preserve">______________________   </w:t>
      </w:r>
    </w:p>
    <w:p w:rsidR="00AE4ADB" w:rsidRDefault="00AE4ADB"/>
    <w:p w:rsidR="00AE4ADB" w:rsidRDefault="00AE4ADB"/>
    <w:tbl>
      <w:tblPr>
        <w:tblpPr w:leftFromText="180" w:rightFromText="180" w:vertAnchor="text" w:horzAnchor="page" w:tblpX="1720" w:tblpY="14"/>
        <w:tblW w:w="2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AE4ADB">
        <w:tc>
          <w:tcPr>
            <w:tcW w:w="284" w:type="dxa"/>
          </w:tcPr>
          <w:p w:rsidR="00AE4ADB" w:rsidRDefault="00AE4ADB"/>
        </w:tc>
        <w:tc>
          <w:tcPr>
            <w:tcW w:w="284" w:type="dxa"/>
          </w:tcPr>
          <w:p w:rsidR="00AE4ADB" w:rsidRDefault="00AE4ADB"/>
        </w:tc>
        <w:tc>
          <w:tcPr>
            <w:tcW w:w="284" w:type="dxa"/>
          </w:tcPr>
          <w:p w:rsidR="00AE4ADB" w:rsidRDefault="00AE4ADB"/>
        </w:tc>
        <w:tc>
          <w:tcPr>
            <w:tcW w:w="284" w:type="dxa"/>
          </w:tcPr>
          <w:p w:rsidR="00AE4ADB" w:rsidRDefault="00AE4ADB"/>
        </w:tc>
        <w:tc>
          <w:tcPr>
            <w:tcW w:w="284" w:type="dxa"/>
          </w:tcPr>
          <w:p w:rsidR="00AE4ADB" w:rsidRDefault="00AE4ADB"/>
        </w:tc>
        <w:tc>
          <w:tcPr>
            <w:tcW w:w="284" w:type="dxa"/>
          </w:tcPr>
          <w:p w:rsidR="00AE4ADB" w:rsidRDefault="00AE4ADB"/>
        </w:tc>
        <w:tc>
          <w:tcPr>
            <w:tcW w:w="284" w:type="dxa"/>
          </w:tcPr>
          <w:p w:rsidR="00AE4ADB" w:rsidRDefault="00AE4ADB"/>
        </w:tc>
        <w:tc>
          <w:tcPr>
            <w:tcW w:w="284" w:type="dxa"/>
          </w:tcPr>
          <w:p w:rsidR="00AE4ADB" w:rsidRDefault="00AE4ADB"/>
        </w:tc>
        <w:tc>
          <w:tcPr>
            <w:tcW w:w="284" w:type="dxa"/>
          </w:tcPr>
          <w:p w:rsidR="00AE4ADB" w:rsidRDefault="00AE4ADB"/>
        </w:tc>
      </w:tr>
    </w:tbl>
    <w:p w:rsidR="00AE4ADB" w:rsidRDefault="00D862F3">
      <w:pPr>
        <w:rPr>
          <w:rFonts w:ascii="黑体" w:eastAsia="黑体" w:hAnsi="宋体"/>
        </w:rPr>
      </w:pPr>
      <w:r>
        <w:rPr>
          <w:rFonts w:ascii="黑体" w:eastAsia="黑体" w:hAnsi="宋体" w:hint="eastAsia"/>
        </w:rPr>
        <w:t>准考证号</w:t>
      </w:r>
    </w:p>
    <w:p w:rsidR="00AE4ADB" w:rsidRDefault="00AE4ADB"/>
    <w:p w:rsidR="00AE4ADB" w:rsidRDefault="00AE4ADB"/>
    <w:p w:rsidR="00AE4ADB" w:rsidRDefault="00D862F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200" cy="1188720"/>
                <wp:effectExtent l="4445" t="5080" r="14605" b="63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E4ADB" w:rsidRDefault="00D862F3">
                            <w:pPr>
                              <w:jc w:val="center"/>
                              <w:rPr>
                                <w:rFonts w:ascii="黑体" w:eastAsia="黑体" w:hAnsi="宋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宋体" w:hint="eastAsia"/>
                                <w:b/>
                                <w:szCs w:val="21"/>
                              </w:rPr>
                              <w:t>注 意 事 项</w:t>
                            </w:r>
                          </w:p>
                        </w:txbxContent>
                      </wps:txbx>
                      <wps:bodyPr vert="eaVert"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0;margin-top:0;width:36pt;height:9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">
                <v:textbox style="layout-flow:vertical-ideographic">
                  <w:txbxContent>
                    <w:p w:rsidR="00AE4ADB" w:rsidRDefault="00D862F3">
                      <w:pPr>
                        <w:jc w:val="center"/>
                        <w:rPr>
                          <w:rFonts w:ascii="黑体" w:eastAsia="黑体" w:hAnsi="宋体"/>
                          <w:b/>
                          <w:szCs w:val="21"/>
                        </w:rPr>
                      </w:pPr>
                      <w:r>
                        <w:rPr>
                          <w:rFonts w:ascii="黑体" w:eastAsia="黑体" w:hAnsi="宋体" w:hint="eastAsia"/>
                          <w:b/>
                          <w:szCs w:val="21"/>
                        </w:rPr>
                        <w:t>注</w:t>
                      </w:r>
                      <w:r>
                        <w:rPr>
                          <w:rFonts w:ascii="黑体" w:eastAsia="黑体" w:hAnsi="宋体" w:hint="eastAsia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黑体" w:eastAsia="黑体" w:hAnsi="宋体" w:hint="eastAsia"/>
                          <w:b/>
                          <w:szCs w:val="21"/>
                        </w:rPr>
                        <w:t>意</w:t>
                      </w:r>
                      <w:r>
                        <w:rPr>
                          <w:rFonts w:ascii="黑体" w:eastAsia="黑体" w:hAnsi="宋体" w:hint="eastAsia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黑体" w:eastAsia="黑体" w:hAnsi="宋体" w:hint="eastAsia"/>
                          <w:b/>
                          <w:szCs w:val="21"/>
                        </w:rPr>
                        <w:t>事</w:t>
                      </w:r>
                      <w:r>
                        <w:rPr>
                          <w:rFonts w:ascii="黑体" w:eastAsia="黑体" w:hAnsi="宋体" w:hint="eastAsia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黑体" w:eastAsia="黑体" w:hAnsi="宋体" w:hint="eastAsia"/>
                          <w:b/>
                          <w:szCs w:val="21"/>
                        </w:rPr>
                        <w:t>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4343400" cy="1188720"/>
                <wp:effectExtent l="4445" t="5080" r="14605" b="63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E4ADB" w:rsidRDefault="00D862F3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答题前，考生先将自己的姓名、准考证号填写清楚，并认真检查监考员所粘贴的条形码；</w:t>
                            </w:r>
                          </w:p>
                          <w:p w:rsidR="00AE4ADB" w:rsidRDefault="00D862F3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选择题必须用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2B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铅笔填涂，解答题必须用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0.5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毫米黑色签字笔书写，字体工整，笔迹清楚；</w:t>
                            </w:r>
                          </w:p>
                          <w:p w:rsidR="00AE4ADB" w:rsidRDefault="00D862F3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请按照题号顺序在各题的答题区域内答题，超出答题区域的答案无效，在草稿纸、试题纸上的答案无效；</w:t>
                            </w:r>
                          </w:p>
                          <w:p w:rsidR="00AE4ADB" w:rsidRDefault="00D862F3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保持卡面清洁，不要折叠，不要弄破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8" type="#_x0000_t202" style="position:absolute;left:0;text-align:left;margin-left:36pt;margin-top:0;width:342pt;height:9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">
                <v:textbox>
                  <w:txbxContent>
                    <w:p w:rsidR="00AE4ADB" w:rsidRDefault="00D862F3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答题前，考生先将自己的姓名、准考证号填写清楚，并认真检查监考员所粘贴的条形码；</w:t>
                      </w:r>
                    </w:p>
                    <w:p w:rsidR="00AE4ADB" w:rsidRDefault="00D862F3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2.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选择题必须用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2B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铅笔填涂，解答题必须用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0.5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毫米黑色签字笔书写，字体工整，笔迹清楚；</w:t>
                      </w:r>
                    </w:p>
                    <w:p w:rsidR="00AE4ADB" w:rsidRDefault="00D862F3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3.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请按照题号顺序在各题的答题区域内答题，超出答题区域的答案无效，在草稿纸、试题纸上的答案无效；</w:t>
                      </w:r>
                    </w:p>
                    <w:p w:rsidR="00AE4ADB" w:rsidRDefault="00D862F3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4.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保持卡面清洁，不要折叠，不要弄破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AE4ADB" w:rsidRDefault="00AE4ADB"/>
    <w:p w:rsidR="00AE4ADB" w:rsidRDefault="00AE4ADB"/>
    <w:p w:rsidR="00AE4ADB" w:rsidRDefault="00AE4ADB"/>
    <w:p w:rsidR="00AE4ADB" w:rsidRDefault="00D862F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457200" cy="515112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151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AE4ADB" w:rsidRDefault="00D862F3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班级：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考号：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vert="vert270"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9" type="#_x0000_t202" style="position:absolute;left:0;text-align:left;margin-left:-27pt;margin-top:0;width:36pt;height:40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" filled="f" stroked="f">
                <v:textbox style="layout-flow:vertical;mso-layout-flow-alt:bottom-to-top">
                  <w:txbxContent>
                    <w:p w:rsidR="00AE4ADB" w:rsidRDefault="00D862F3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班级：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考号：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AE4ADB" w:rsidRDefault="00AE4ADB"/>
    <w:p w:rsidR="00AE4ADB" w:rsidRDefault="00D862F3">
      <w:pPr>
        <w:adjustRightInd w:val="0"/>
        <w:snapToGrid w:val="0"/>
        <w:spacing w:line="360" w:lineRule="auto"/>
        <w:rPr>
          <w:rFonts w:ascii="黑体" w:eastAsia="黑体"/>
          <w:b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4800600" cy="1089660"/>
                <wp:effectExtent l="5080" t="4445" r="13970" b="1079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E4ADB" w:rsidRDefault="00D862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[A] [B] [C] [D]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[A] [B] [C] [D]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b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A] [B] [C] [D]</w:t>
                            </w:r>
                          </w:p>
                          <w:p w:rsidR="00AE4ADB" w:rsidRDefault="00D862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[A] [B] [C] [D]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18"/>
                                <w:szCs w:val="18"/>
                              </w:rPr>
                              <w:t xml:space="preserve"> 6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[A] [B] [C] [D]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[A] [B] [C] [D]</w:t>
                            </w:r>
                          </w:p>
                          <w:p w:rsidR="00AE4ADB" w:rsidRDefault="00D862F3">
                            <w:pP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[A] [B] [C] [D]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18"/>
                                <w:szCs w:val="18"/>
                              </w:rPr>
                              <w:t xml:space="preserve"> 7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[A] [B] [C] [D]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18"/>
                                <w:szCs w:val="18"/>
                              </w:rPr>
                              <w:t>11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[A] [B] [C] [D]</w:t>
                            </w:r>
                          </w:p>
                          <w:p w:rsidR="00AE4ADB" w:rsidRDefault="00D862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[A] [B] [C] [D]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[A] [B] [C] [D]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18"/>
                                <w:szCs w:val="18"/>
                              </w:rPr>
                              <w:t>12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[A] [B] [C] [D]</w:t>
                            </w:r>
                          </w:p>
                          <w:p w:rsidR="00AE4ADB" w:rsidRDefault="00AE4A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E4ADB" w:rsidRDefault="00D862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1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[A] [B] [C] [D]</w:t>
                            </w:r>
                          </w:p>
                          <w:p w:rsidR="00AE4ADB" w:rsidRDefault="00AE4A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30" type="#_x0000_t202" style="position:absolute;left:0;text-align:left;margin-left:0;margin-top:15.6pt;width:378pt;height:85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">
                <v:textbox>
                  <w:txbxContent>
                    <w:p w:rsidR="00AE4ADB" w:rsidRDefault="00D862F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[A] [B] [C] [D]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宋体" w:hAnsi="宋体" w:hint="eastAsia"/>
                          <w:b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[A] [B] [C] [D]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宋体" w:hAnsi="宋体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宋体" w:hAnsi="宋体" w:hint="eastAsia"/>
                          <w:b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A] [B] [C] [D]</w:t>
                      </w:r>
                    </w:p>
                    <w:p w:rsidR="00AE4ADB" w:rsidRDefault="00D862F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[A] [B] [C] [D]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宋体" w:hAnsi="宋体" w:hint="eastAsia"/>
                          <w:b/>
                          <w:sz w:val="18"/>
                          <w:szCs w:val="18"/>
                        </w:rPr>
                        <w:t xml:space="preserve"> 6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[A] [B] [C] [D]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ascii="宋体" w:hAnsi="宋体" w:hint="eastAsia"/>
                          <w:b/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[A] [B] [C] [D]</w:t>
                      </w:r>
                    </w:p>
                    <w:p w:rsidR="00AE4ADB" w:rsidRDefault="00D862F3">
                      <w:pPr>
                        <w:rPr>
                          <w:rFonts w:ascii="宋体" w:hAnsi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[A] [B] [C] [D]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宋体" w:hAnsi="宋体" w:hint="eastAsia"/>
                          <w:b/>
                          <w:sz w:val="18"/>
                          <w:szCs w:val="18"/>
                        </w:rPr>
                        <w:t xml:space="preserve"> 7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[A] [B] [C] [D]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ascii="宋体" w:hAnsi="宋体" w:hint="eastAsia"/>
                          <w:b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宋体" w:hAnsi="宋体" w:hint="eastAsia"/>
                          <w:b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[A] [B] [C] [D]</w:t>
                      </w:r>
                    </w:p>
                    <w:p w:rsidR="00AE4ADB" w:rsidRDefault="00D862F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[A] [B] [C] [D]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宋体" w:hAnsi="宋体" w:hint="eastAsia"/>
                          <w:b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[A] [B] [C] [D]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ascii="宋体" w:hAnsi="宋体" w:hint="eastAsia"/>
                          <w:b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宋体" w:hAnsi="宋体" w:hint="eastAsia"/>
                          <w:b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[A] [B] [C] [D]</w:t>
                      </w:r>
                    </w:p>
                    <w:p w:rsidR="00AE4ADB" w:rsidRDefault="00AE4ADB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AE4ADB" w:rsidRDefault="00AE4ADB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AE4ADB" w:rsidRDefault="00AE4ADB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AE4ADB" w:rsidRDefault="00D862F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 xml:space="preserve">1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[A] [B] [C] [D]</w:t>
                      </w:r>
                    </w:p>
                    <w:p w:rsidR="00AE4ADB" w:rsidRDefault="00AE4AD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int="eastAsia"/>
          <w:b/>
        </w:rPr>
        <w:t>一、选择题</w:t>
      </w:r>
    </w:p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D862F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4800600" cy="5151120"/>
                <wp:effectExtent l="4445" t="4445" r="14605" b="698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515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E4ADB" w:rsidRDefault="00D862F3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>二、填空题</w:t>
                            </w:r>
                          </w:p>
                          <w:p w:rsidR="00AE4ADB" w:rsidRDefault="00D862F3">
                            <w:pPr>
                              <w:spacing w:line="360" w:lineRule="auto"/>
                              <w:rPr>
                                <w:rFonts w:ascii="黑体" w:eastAsia="黑体"/>
                                <w:b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 xml:space="preserve">13. ______________________________________________________________    </w:t>
                            </w:r>
                          </w:p>
                          <w:p w:rsidR="00AE4ADB" w:rsidRDefault="00D862F3">
                            <w:pPr>
                              <w:spacing w:line="360" w:lineRule="auto"/>
                              <w:rPr>
                                <w:rFonts w:ascii="黑体" w:eastAsia="黑体"/>
                                <w:b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 xml:space="preserve">14. ______________________________________________________________    </w:t>
                            </w:r>
                          </w:p>
                          <w:p w:rsidR="00AE4ADB" w:rsidRDefault="00D862F3">
                            <w:pPr>
                              <w:spacing w:line="360" w:lineRule="auto"/>
                              <w:rPr>
                                <w:rFonts w:ascii="黑体" w:eastAsia="黑体"/>
                                <w:b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>15. ______________________________________________________________</w:t>
                            </w:r>
                          </w:p>
                          <w:p w:rsidR="00AE4ADB" w:rsidRDefault="00D862F3">
                            <w:pPr>
                              <w:spacing w:line="360" w:lineRule="auto"/>
                            </w:pP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>16. ______________________________________________________________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AE4ADB" w:rsidRDefault="00AE4ADB"/>
                          <w:p w:rsidR="00AE4ADB" w:rsidRDefault="00D862F3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黑体" w:eastAsia="黑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>三、解答题</w:t>
                            </w:r>
                          </w:p>
                          <w:p w:rsidR="00AE4ADB" w:rsidRDefault="00D862F3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>17.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>解：</w:t>
                            </w:r>
                          </w:p>
                          <w:p w:rsidR="00AE4ADB" w:rsidRDefault="00AE4ADB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31" type="#_x0000_t202" style="position:absolute;left:0;text-align:left;margin-left:0;margin-top:10.8pt;width:378pt;height:40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">
                <v:textbox>
                  <w:txbxContent>
                    <w:p w:rsidR="00AE4ADB" w:rsidRDefault="00D862F3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/>
                          <w:b/>
                          <w:szCs w:val="21"/>
                        </w:rPr>
                      </w:pPr>
                      <w:r>
                        <w:rPr>
                          <w:rFonts w:ascii="黑体" w:eastAsia="黑体" w:hint="eastAsia"/>
                          <w:b/>
                        </w:rPr>
                        <w:t>二、填空题</w:t>
                      </w:r>
                    </w:p>
                    <w:p w:rsidR="00AE4ADB" w:rsidRDefault="00D862F3">
                      <w:pPr>
                        <w:spacing w:line="360" w:lineRule="auto"/>
                        <w:rPr>
                          <w:rFonts w:ascii="黑体" w:eastAsia="黑体"/>
                          <w:b/>
                        </w:rPr>
                      </w:pPr>
                      <w:r>
                        <w:rPr>
                          <w:rFonts w:ascii="黑体" w:eastAsia="黑体" w:hint="eastAsia"/>
                          <w:b/>
                        </w:rPr>
                        <w:t>1</w:t>
                      </w:r>
                      <w:r>
                        <w:rPr>
                          <w:rFonts w:ascii="黑体" w:eastAsia="黑体" w:hint="eastAsia"/>
                          <w:b/>
                        </w:rPr>
                        <w:t>3</w:t>
                      </w:r>
                      <w:r>
                        <w:rPr>
                          <w:rFonts w:ascii="黑体" w:eastAsia="黑体" w:hint="eastAsia"/>
                          <w:b/>
                        </w:rPr>
                        <w:t xml:space="preserve">. ______________________________________________________________    </w:t>
                      </w:r>
                    </w:p>
                    <w:p w:rsidR="00AE4ADB" w:rsidRDefault="00D862F3">
                      <w:pPr>
                        <w:spacing w:line="360" w:lineRule="auto"/>
                        <w:rPr>
                          <w:rFonts w:ascii="黑体" w:eastAsia="黑体"/>
                          <w:b/>
                        </w:rPr>
                      </w:pPr>
                      <w:r>
                        <w:rPr>
                          <w:rFonts w:ascii="黑体" w:eastAsia="黑体" w:hint="eastAsia"/>
                          <w:b/>
                        </w:rPr>
                        <w:t>1</w:t>
                      </w:r>
                      <w:r>
                        <w:rPr>
                          <w:rFonts w:ascii="黑体" w:eastAsia="黑体" w:hint="eastAsia"/>
                          <w:b/>
                        </w:rPr>
                        <w:t>4</w:t>
                      </w:r>
                      <w:r>
                        <w:rPr>
                          <w:rFonts w:ascii="黑体" w:eastAsia="黑体" w:hint="eastAsia"/>
                          <w:b/>
                        </w:rPr>
                        <w:t xml:space="preserve">. ______________________________________________________________    </w:t>
                      </w:r>
                    </w:p>
                    <w:p w:rsidR="00AE4ADB" w:rsidRDefault="00D862F3">
                      <w:pPr>
                        <w:spacing w:line="360" w:lineRule="auto"/>
                        <w:rPr>
                          <w:rFonts w:ascii="黑体" w:eastAsia="黑体"/>
                          <w:b/>
                        </w:rPr>
                      </w:pPr>
                      <w:r>
                        <w:rPr>
                          <w:rFonts w:ascii="黑体" w:eastAsia="黑体" w:hint="eastAsia"/>
                          <w:b/>
                        </w:rPr>
                        <w:t>1</w:t>
                      </w:r>
                      <w:r>
                        <w:rPr>
                          <w:rFonts w:ascii="黑体" w:eastAsia="黑体" w:hint="eastAsia"/>
                          <w:b/>
                        </w:rPr>
                        <w:t>5</w:t>
                      </w:r>
                      <w:r>
                        <w:rPr>
                          <w:rFonts w:ascii="黑体" w:eastAsia="黑体" w:hint="eastAsia"/>
                          <w:b/>
                        </w:rPr>
                        <w:t>. ______________________________________________________________</w:t>
                      </w:r>
                    </w:p>
                    <w:p w:rsidR="00AE4ADB" w:rsidRDefault="00D862F3">
                      <w:pPr>
                        <w:spacing w:line="360" w:lineRule="auto"/>
                      </w:pPr>
                      <w:r>
                        <w:rPr>
                          <w:rFonts w:ascii="黑体" w:eastAsia="黑体" w:hint="eastAsia"/>
                          <w:b/>
                        </w:rPr>
                        <w:t>1</w:t>
                      </w:r>
                      <w:r>
                        <w:rPr>
                          <w:rFonts w:ascii="黑体" w:eastAsia="黑体" w:hint="eastAsia"/>
                          <w:b/>
                        </w:rPr>
                        <w:t>6</w:t>
                      </w:r>
                      <w:r>
                        <w:rPr>
                          <w:rFonts w:ascii="黑体" w:eastAsia="黑体" w:hint="eastAsia"/>
                          <w:b/>
                        </w:rPr>
                        <w:t>. ______________________________________________________________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AE4ADB" w:rsidRDefault="00AE4ADB"/>
                    <w:p w:rsidR="00AE4ADB" w:rsidRDefault="00D862F3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黑体" w:eastAsia="黑体"/>
                          <w:b/>
                          <w:szCs w:val="21"/>
                        </w:rPr>
                      </w:pPr>
                      <w:r>
                        <w:rPr>
                          <w:rFonts w:ascii="黑体" w:eastAsia="黑体" w:hint="eastAsia"/>
                          <w:b/>
                        </w:rPr>
                        <w:t>三、解答题</w:t>
                      </w:r>
                    </w:p>
                    <w:p w:rsidR="00AE4ADB" w:rsidRDefault="00D862F3">
                      <w:pPr>
                        <w:rPr>
                          <w:rFonts w:ascii="黑体" w:eastAsia="黑体"/>
                          <w:b/>
                        </w:rPr>
                      </w:pPr>
                      <w:r>
                        <w:rPr>
                          <w:rFonts w:ascii="黑体" w:eastAsia="黑体" w:hint="eastAsia"/>
                          <w:b/>
                        </w:rPr>
                        <w:t>1</w:t>
                      </w:r>
                      <w:r>
                        <w:rPr>
                          <w:rFonts w:ascii="黑体" w:eastAsia="黑体" w:hint="eastAsia"/>
                          <w:b/>
                        </w:rPr>
                        <w:t>7</w:t>
                      </w:r>
                      <w:r>
                        <w:rPr>
                          <w:rFonts w:ascii="黑体" w:eastAsia="黑体" w:hint="eastAsia"/>
                          <w:b/>
                        </w:rPr>
                        <w:t>.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黑体" w:eastAsia="黑体" w:hint="eastAsia"/>
                          <w:b/>
                        </w:rPr>
                        <w:t>解：</w:t>
                      </w:r>
                    </w:p>
                    <w:p w:rsidR="00AE4ADB" w:rsidRDefault="00AE4ADB"/>
                  </w:txbxContent>
                </v:textbox>
              </v:shape>
            </w:pict>
          </mc:Fallback>
        </mc:AlternateContent>
      </w:r>
    </w:p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D862F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0</wp:posOffset>
                </wp:positionV>
                <wp:extent cx="5257800" cy="29718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AE4ADB" w:rsidRDefault="00D862F3"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Cs w:val="21"/>
                              </w:rPr>
                              <w:t>请在各题的答题区域内答题，超出黑色矩形边框限定区域的答案无效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32" type="#_x0000_t202" style="position:absolute;left:0;text-align:left;margin-left:370.5pt;margin-top:0;width:414pt;height:2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" filled="f" stroked="f">
                <v:textbox>
                  <w:txbxContent>
                    <w:p w:rsidR="00AE4ADB" w:rsidRDefault="00D862F3">
                      <w:pPr>
                        <w:jc w:val="center"/>
                        <w:rPr>
                          <w:rFonts w:ascii="黑体" w:eastAsia="黑体"/>
                          <w:b/>
                          <w:szCs w:val="21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Cs w:val="21"/>
                        </w:rPr>
                        <w:t>请在各题的答题区域内答题，超出黑色矩形边框限定区域的答案无效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5257800" cy="2971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AE4ADB" w:rsidRDefault="00D862F3"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Cs w:val="21"/>
                              </w:rPr>
                              <w:t>请在各题的答题区域内答题，超出黑色矩形边框限定区域的答案无效</w:t>
                            </w:r>
                            <w:r>
                              <w:rPr>
                                <w:rFonts w:ascii="黑体" w:eastAsia="黑体"/>
                                <w:b/>
                                <w:noProof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3669665" cy="205740"/>
                                  <wp:effectExtent l="0" t="0" r="0" b="0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2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69665" cy="205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33" type="#_x0000_t202" style="position:absolute;left:0;text-align:left;margin-left:-18pt;margin-top:0;width:414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" filled="f" stroked="f">
                <v:textbox>
                  <w:txbxContent>
                    <w:p w:rsidR="00AE4ADB" w:rsidRDefault="00D862F3">
                      <w:pPr>
                        <w:jc w:val="center"/>
                        <w:rPr>
                          <w:rFonts w:ascii="黑体" w:eastAsia="黑体"/>
                          <w:b/>
                          <w:szCs w:val="21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Cs w:val="21"/>
                        </w:rPr>
                        <w:t>请在各题的答题区域内答题，超出黑色矩形边框限定区域的答案无效</w:t>
                      </w:r>
                      <w:r>
                        <w:rPr>
                          <w:rFonts w:ascii="黑体" w:eastAsia="黑体"/>
                          <w:b/>
                          <w:noProof/>
                          <w:szCs w:val="21"/>
                        </w:rPr>
                        <w:drawing>
                          <wp:inline distT="0" distB="0" distL="114300" distR="114300">
                            <wp:extent cx="3669665" cy="205740"/>
                            <wp:effectExtent l="0" t="0" r="0" b="0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2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69665" cy="205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E4ADB" w:rsidRDefault="00D862F3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99060</wp:posOffset>
                </wp:positionV>
                <wp:extent cx="4686300" cy="3368040"/>
                <wp:effectExtent l="4445" t="5080" r="14605" b="177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336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E4ADB" w:rsidRDefault="00AE4ADB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34" type="#_x0000_t202" style="position:absolute;left:0;text-align:left;margin-left:10.95pt;margin-top:7.8pt;width:369pt;height:26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">
                <v:textbox>
                  <w:txbxContent>
                    <w:p w:rsidR="00AE4ADB" w:rsidRDefault="00AE4ADB"/>
                  </w:txbxContent>
                </v:textbox>
              </v:shape>
            </w:pict>
          </mc:Fallback>
        </mc:AlternateContent>
      </w:r>
    </w:p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D862F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-2146935</wp:posOffset>
                </wp:positionH>
                <wp:positionV relativeFrom="paragraph">
                  <wp:posOffset>99060</wp:posOffset>
                </wp:positionV>
                <wp:extent cx="2057400" cy="396240"/>
                <wp:effectExtent l="4445" t="4445" r="14605" b="1841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E4ADB" w:rsidRDefault="00D862F3">
                            <w:r>
                              <w:rPr>
                                <w:rFonts w:hint="eastAsia"/>
                              </w:rPr>
                              <w:t>试卷类型</w:t>
                            </w:r>
                            <w:r>
                              <w:rPr>
                                <w:rFonts w:hint="eastAsia"/>
                              </w:rPr>
                              <w:t xml:space="preserve">A          B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35" type="#_x0000_t202" style="position:absolute;left:0;text-align:left;margin-left:-169.05pt;margin-top:7.8pt;width:162pt;height:3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">
                <v:textbox>
                  <w:txbxContent>
                    <w:p w:rsidR="00AE4ADB" w:rsidRDefault="00D862F3">
                      <w:r>
                        <w:rPr>
                          <w:rFonts w:hint="eastAsia"/>
                        </w:rPr>
                        <w:t>试卷类型</w:t>
                      </w:r>
                      <w:r>
                        <w:rPr>
                          <w:rFonts w:hint="eastAsia"/>
                        </w:rPr>
                        <w:t xml:space="preserve">A          B </w:t>
                      </w:r>
                    </w:p>
                  </w:txbxContent>
                </v:textbox>
              </v:shape>
            </w:pict>
          </mc:Fallback>
        </mc:AlternateContent>
      </w:r>
    </w:p>
    <w:p w:rsidR="00AE4ADB" w:rsidRDefault="00D862F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0</wp:posOffset>
                </wp:positionV>
                <wp:extent cx="228600" cy="99060"/>
                <wp:effectExtent l="4445" t="4445" r="14605" b="1079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9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E4ADB" w:rsidRDefault="00AE4ADB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36" type="#_x0000_t202" style="position:absolute;left:0;text-align:left;margin-left:-43.05pt;margin-top:0;width:18pt;height:7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">
                <v:textbox>
                  <w:txbxContent>
                    <w:p w:rsidR="00AE4ADB" w:rsidRDefault="00AE4ADB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-1346835</wp:posOffset>
                </wp:positionH>
                <wp:positionV relativeFrom="paragraph">
                  <wp:posOffset>0</wp:posOffset>
                </wp:positionV>
                <wp:extent cx="228600" cy="99060"/>
                <wp:effectExtent l="6350" t="6350" r="12700" b="889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9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E4ADB" w:rsidRDefault="00AE4ADB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37" type="#_x0000_t202" style="position:absolute;left:0;text-align:left;margin-left:-106.05pt;margin-top:0;width:18pt;height: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" strokeweight="1pt">
                <v:textbox>
                  <w:txbxContent>
                    <w:p w:rsidR="00AE4ADB" w:rsidRDefault="00AE4ADB"/>
                  </w:txbxContent>
                </v:textbox>
              </v:shape>
            </w:pict>
          </mc:Fallback>
        </mc:AlternateContent>
      </w:r>
    </w:p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D862F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99060</wp:posOffset>
                </wp:positionV>
                <wp:extent cx="4686300" cy="6240780"/>
                <wp:effectExtent l="4445" t="5080" r="14605" b="215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24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E4ADB" w:rsidRDefault="00D862F3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 xml:space="preserve">18.解：                                       </w:t>
                            </w: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38" type="#_x0000_t202" style="position:absolute;left:0;text-align:left;margin-left:10.95pt;margin-top:7.8pt;width:369pt;height:49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">
                <v:textbox>
                  <w:txbxContent>
                    <w:p w:rsidR="00AE4ADB" w:rsidRDefault="00D862F3">
                      <w:pPr>
                        <w:rPr>
                          <w:rFonts w:ascii="黑体" w:eastAsia="黑体"/>
                          <w:b/>
                        </w:rPr>
                      </w:pPr>
                      <w:r>
                        <w:rPr>
                          <w:rFonts w:ascii="黑体" w:eastAsia="黑体" w:hint="eastAsia"/>
                          <w:b/>
                        </w:rPr>
                        <w:t>1</w:t>
                      </w:r>
                      <w:r>
                        <w:rPr>
                          <w:rFonts w:ascii="黑体" w:eastAsia="黑体" w:hint="eastAsia"/>
                          <w:b/>
                        </w:rPr>
                        <w:t>8</w:t>
                      </w:r>
                      <w:r>
                        <w:rPr>
                          <w:rFonts w:ascii="黑体" w:eastAsia="黑体" w:hint="eastAsia"/>
                          <w:b/>
                        </w:rPr>
                        <w:t>.</w:t>
                      </w:r>
                      <w:r>
                        <w:rPr>
                          <w:rFonts w:ascii="黑体" w:eastAsia="黑体" w:hint="eastAsia"/>
                          <w:b/>
                        </w:rPr>
                        <w:t>解：</w:t>
                      </w:r>
                      <w:r>
                        <w:rPr>
                          <w:rFonts w:ascii="黑体" w:eastAsia="黑体" w:hint="eastAsia"/>
                          <w:b/>
                        </w:rPr>
                        <w:t xml:space="preserve">                                       </w:t>
                      </w: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D862F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22860</wp:posOffset>
                </wp:positionV>
                <wp:extent cx="5257800" cy="29718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AE4ADB" w:rsidRDefault="00D862F3"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Cs w:val="21"/>
                              </w:rPr>
                              <w:t>请在各题的答题区域内答题，超出黑色矩形边框限定区域的答案无效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39" type="#_x0000_t202" style="position:absolute;left:0;text-align:left;margin-left:364.2pt;margin-top:1.8pt;width:414pt;height:2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" filled="f" stroked="f">
                <v:textbox>
                  <w:txbxContent>
                    <w:p w:rsidR="00AE4ADB" w:rsidRDefault="00D862F3">
                      <w:pPr>
                        <w:jc w:val="center"/>
                        <w:rPr>
                          <w:rFonts w:ascii="黑体" w:eastAsia="黑体"/>
                          <w:b/>
                          <w:szCs w:val="21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Cs w:val="21"/>
                        </w:rPr>
                        <w:t>请在各题的答题区域内答题，超出黑色矩形边框限定区域的答案无效</w:t>
                      </w:r>
                    </w:p>
                  </w:txbxContent>
                </v:textbox>
              </v:shape>
            </w:pict>
          </mc:Fallback>
        </mc:AlternateContent>
      </w:r>
    </w:p>
    <w:p w:rsidR="00AE4ADB" w:rsidRDefault="00D862F3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99060</wp:posOffset>
                </wp:positionV>
                <wp:extent cx="4457700" cy="9608820"/>
                <wp:effectExtent l="4445" t="5080" r="14605" b="63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960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E4ADB" w:rsidRDefault="00D862F3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>19.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>解：</w:t>
                            </w:r>
                          </w:p>
                          <w:p w:rsidR="00AE4ADB" w:rsidRDefault="00D862F3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</w:t>
                            </w:r>
                            <w:r w:rsidR="00C525D9"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525D9" w:rsidRPr="00C525D9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2124075" cy="2019300"/>
                                  <wp:effectExtent l="0" t="0" r="0" b="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4075" cy="2019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40" type="#_x0000_t202" style="position:absolute;left:0;text-align:left;margin-left:12.9pt;margin-top:7.8pt;width:351pt;height:75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">
                <v:textbox>
                  <w:txbxContent>
                    <w:p w:rsidR="00AE4ADB" w:rsidRDefault="00D862F3">
                      <w:pPr>
                        <w:rPr>
                          <w:rFonts w:ascii="黑体" w:eastAsia="黑体"/>
                          <w:b/>
                        </w:rPr>
                      </w:pPr>
                      <w:r>
                        <w:rPr>
                          <w:rFonts w:ascii="黑体" w:eastAsia="黑体" w:hint="eastAsia"/>
                          <w:b/>
                        </w:rPr>
                        <w:t>19.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黑体" w:eastAsia="黑体" w:hint="eastAsia"/>
                          <w:b/>
                        </w:rPr>
                        <w:t>解：</w:t>
                      </w:r>
                    </w:p>
                    <w:p w:rsidR="00AE4ADB" w:rsidRDefault="00D862F3">
                      <w:pPr>
                        <w:rPr>
                          <w:rFonts w:ascii="黑体" w:eastAsia="黑体"/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</w:t>
                      </w:r>
                      <w:r w:rsidR="00C525D9">
                        <w:t xml:space="preserve">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C525D9" w:rsidRPr="00C525D9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2124075" cy="2019300"/>
                            <wp:effectExtent l="0" t="0" r="0" b="0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4075" cy="2019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D862F3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4686300" cy="9509760"/>
                <wp:effectExtent l="4445" t="5080" r="14605" b="1016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950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E4ADB" w:rsidRDefault="00D862F3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>20.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>解：</w:t>
                            </w: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41" type="#_x0000_t202" style="position:absolute;left:0;text-align:left;margin-left:9pt;margin-top:7.8pt;width:369pt;height:74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">
                <v:textbox>
                  <w:txbxContent>
                    <w:p w:rsidR="00AE4ADB" w:rsidRDefault="00D862F3">
                      <w:pPr>
                        <w:rPr>
                          <w:rFonts w:ascii="黑体" w:eastAsia="黑体"/>
                          <w:b/>
                        </w:rPr>
                      </w:pPr>
                      <w:r>
                        <w:rPr>
                          <w:rFonts w:ascii="黑体" w:eastAsia="黑体" w:hint="eastAsia"/>
                          <w:b/>
                        </w:rPr>
                        <w:t>20</w:t>
                      </w:r>
                      <w:r>
                        <w:rPr>
                          <w:rFonts w:ascii="黑体" w:eastAsia="黑体" w:hint="eastAsia"/>
                          <w:b/>
                        </w:rPr>
                        <w:t>.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黑体" w:eastAsia="黑体" w:hint="eastAsia"/>
                          <w:b/>
                        </w:rPr>
                        <w:t>解：</w:t>
                      </w: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/>
                  </w:txbxContent>
                </v:textbox>
              </v:shape>
            </w:pict>
          </mc:Fallback>
        </mc:AlternateContent>
      </w:r>
    </w:p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D862F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131445</wp:posOffset>
                </wp:positionV>
                <wp:extent cx="5257800" cy="2971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AE4ADB" w:rsidRDefault="00D862F3"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Cs w:val="21"/>
                              </w:rPr>
                              <w:t>请在各题的答题区域内答题，超出黑色矩形边框限定区域的答案无效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42" type="#_x0000_t202" style="position:absolute;left:0;text-align:left;margin-left:372pt;margin-top:10.35pt;width:414pt;height:2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" filled="f" stroked="f">
                <v:textbox>
                  <w:txbxContent>
                    <w:p w:rsidR="00AE4ADB" w:rsidRDefault="00D862F3">
                      <w:pPr>
                        <w:jc w:val="center"/>
                        <w:rPr>
                          <w:rFonts w:ascii="黑体" w:eastAsia="黑体"/>
                          <w:b/>
                          <w:szCs w:val="21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Cs w:val="21"/>
                        </w:rPr>
                        <w:t>请在各题的答题区域内答题，超出黑色矩形边框限定区域的答案无效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121920</wp:posOffset>
                </wp:positionV>
                <wp:extent cx="5257800" cy="29718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AE4ADB" w:rsidRDefault="00D862F3"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Cs w:val="21"/>
                              </w:rPr>
                              <w:t>请在各题的答题区域内答题，超出黑色矩形边框限定区域的答案无效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43" type="#_x0000_t202" style="position:absolute;left:0;text-align:left;margin-left:-14.25pt;margin-top:9.6pt;width:414pt;height:2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" filled="f" stroked="f">
                <v:textbox>
                  <w:txbxContent>
                    <w:p w:rsidR="00AE4ADB" w:rsidRDefault="00D862F3">
                      <w:pPr>
                        <w:jc w:val="center"/>
                        <w:rPr>
                          <w:rFonts w:ascii="黑体" w:eastAsia="黑体"/>
                          <w:b/>
                          <w:szCs w:val="21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Cs w:val="21"/>
                        </w:rPr>
                        <w:t>请在各题的答题区域内答题，超出黑色矩形边框限定区域的答案无效</w:t>
                      </w:r>
                    </w:p>
                  </w:txbxContent>
                </v:textbox>
              </v:shape>
            </w:pict>
          </mc:Fallback>
        </mc:AlternateContent>
      </w:r>
    </w:p>
    <w:p w:rsidR="00AE4ADB" w:rsidRDefault="00AE4ADB"/>
    <w:p w:rsidR="00AE4ADB" w:rsidRDefault="00D862F3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99060</wp:posOffset>
                </wp:positionV>
                <wp:extent cx="4686300" cy="9509760"/>
                <wp:effectExtent l="4445" t="5080" r="14605" b="1016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950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E4ADB" w:rsidRDefault="00D862F3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>21.解:</w:t>
                            </w: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44" type="#_x0000_t202" style="position:absolute;left:0;text-align:left;margin-left:10.95pt;margin-top:7.8pt;width:369pt;height:74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">
                <v:textbox>
                  <w:txbxContent>
                    <w:p w:rsidR="00AE4ADB" w:rsidRDefault="00D862F3">
                      <w:pPr>
                        <w:rPr>
                          <w:rFonts w:ascii="黑体" w:eastAsia="黑体"/>
                          <w:b/>
                        </w:rPr>
                      </w:pPr>
                      <w:r>
                        <w:rPr>
                          <w:rFonts w:ascii="黑体" w:eastAsia="黑体" w:hint="eastAsia"/>
                          <w:b/>
                        </w:rPr>
                        <w:t>2</w:t>
                      </w:r>
                      <w:r>
                        <w:rPr>
                          <w:rFonts w:ascii="黑体" w:eastAsia="黑体" w:hint="eastAsia"/>
                          <w:b/>
                        </w:rPr>
                        <w:t>1</w:t>
                      </w:r>
                      <w:r>
                        <w:rPr>
                          <w:rFonts w:ascii="黑体" w:eastAsia="黑体" w:hint="eastAsia"/>
                          <w:b/>
                        </w:rPr>
                        <w:t>.</w:t>
                      </w:r>
                      <w:r>
                        <w:rPr>
                          <w:rFonts w:ascii="黑体" w:eastAsia="黑体" w:hint="eastAsia"/>
                          <w:b/>
                        </w:rPr>
                        <w:t>解</w:t>
                      </w:r>
                      <w:r>
                        <w:rPr>
                          <w:rFonts w:ascii="黑体" w:eastAsia="黑体" w:hint="eastAsia"/>
                          <w:b/>
                        </w:rPr>
                        <w:t>:</w:t>
                      </w: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D862F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140970</wp:posOffset>
                </wp:positionV>
                <wp:extent cx="5257800" cy="29718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AE4ADB" w:rsidRDefault="00D862F3"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Cs w:val="21"/>
                              </w:rPr>
                              <w:t>请在各题的答题区域内答题，超出黑色矩形边框限定区域的答案无效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45" type="#_x0000_t202" style="position:absolute;left:0;text-align:left;margin-left:366.45pt;margin-top:11.1pt;width:414pt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" filled="f" stroked="f">
                <v:textbox>
                  <w:txbxContent>
                    <w:p w:rsidR="00AE4ADB" w:rsidRDefault="00D862F3">
                      <w:pPr>
                        <w:jc w:val="center"/>
                        <w:rPr>
                          <w:rFonts w:ascii="黑体" w:eastAsia="黑体"/>
                          <w:b/>
                          <w:szCs w:val="21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Cs w:val="21"/>
                        </w:rPr>
                        <w:t>请在各题的答题区域内答题，超出黑色矩形边框限定区域的答案无效</w:t>
                      </w:r>
                    </w:p>
                  </w:txbxContent>
                </v:textbox>
              </v:shape>
            </w:pict>
          </mc:Fallback>
        </mc:AlternateContent>
      </w:r>
    </w:p>
    <w:p w:rsidR="00AE4ADB" w:rsidRDefault="00AE4ADB"/>
    <w:p w:rsidR="00AE4ADB" w:rsidRDefault="00D862F3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99060</wp:posOffset>
                </wp:positionV>
                <wp:extent cx="4457700" cy="9509760"/>
                <wp:effectExtent l="4445" t="5080" r="14605" b="1016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950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D0AFB" w:rsidRDefault="00D862F3" w:rsidP="00DD0AFB">
                            <w:pPr>
                              <w:ind w:firstLineChars="150" w:firstLine="316"/>
                              <w:rPr>
                                <w:rFonts w:ascii="黑体" w:eastAsia="黑体"/>
                                <w:b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>22.</w:t>
                            </w:r>
                            <w:r w:rsidR="00DD0AFB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DD0AFB" w:rsidRPr="00DD0AF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247650" cy="114300"/>
                                  <wp:effectExtent l="0" t="0" r="0" b="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D0AFB"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DD0AFB">
                              <w:rPr>
                                <w:rFonts w:ascii="黑体" w:eastAsia="黑体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>23.</w:t>
                            </w:r>
                            <w:r w:rsidR="00DD0AFB">
                              <w:rPr>
                                <w:rFonts w:ascii="黑体" w:eastAsia="黑体"/>
                                <w:b/>
                              </w:rPr>
                              <w:t xml:space="preserve">  </w:t>
                            </w:r>
                            <w:r w:rsidR="00DD0AFB" w:rsidRPr="00DD0AF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C133107" wp14:editId="574C8E84">
                                  <wp:extent cx="247650" cy="114300"/>
                                  <wp:effectExtent l="0" t="0" r="0" b="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D0AFB">
                              <w:rPr>
                                <w:rFonts w:ascii="黑体" w:eastAsia="黑体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>24.</w:t>
                            </w:r>
                            <w:r w:rsidR="00DD0AFB">
                              <w:rPr>
                                <w:rFonts w:ascii="黑体" w:eastAsia="黑体"/>
                                <w:b/>
                              </w:rPr>
                              <w:t xml:space="preserve"> </w:t>
                            </w:r>
                            <w:r w:rsidR="00DD0AFB" w:rsidRPr="00DD0AF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C133107" wp14:editId="574C8E84">
                                  <wp:extent cx="247650" cy="114300"/>
                                  <wp:effectExtent l="0" t="0" r="0" b="0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E4ADB" w:rsidRDefault="00D862F3" w:rsidP="00C525D9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>解：</w:t>
                            </w: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DD0AFB" w:rsidP="00DD0AFB">
                            <w:pPr>
                              <w:ind w:firstLineChars="1900" w:firstLine="4006"/>
                              <w:rPr>
                                <w:rFonts w:ascii="黑体" w:eastAsia="黑体"/>
                                <w:b/>
                              </w:rPr>
                            </w:pPr>
                            <w:r w:rsidRPr="00DD0AFB">
                              <w:rPr>
                                <w:rFonts w:ascii="黑体" w:eastAsia="黑体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504950" cy="1619250"/>
                                  <wp:effectExtent l="0" t="0" r="0" b="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0" cy="1619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  <w:p w:rsidR="00AE4ADB" w:rsidRDefault="00AE4ADB">
                            <w:pPr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46" type="#_x0000_t202" style="position:absolute;left:0;text-align:left;margin-left:12.9pt;margin-top:7.8pt;width:351pt;height:74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">
                <v:textbox>
                  <w:txbxContent>
                    <w:p w:rsidR="00DD0AFB" w:rsidRDefault="00D862F3" w:rsidP="00DD0AFB">
                      <w:pPr>
                        <w:ind w:firstLineChars="150" w:firstLine="316"/>
                        <w:rPr>
                          <w:rFonts w:ascii="黑体" w:eastAsia="黑体"/>
                          <w:b/>
                        </w:rPr>
                      </w:pPr>
                      <w:r>
                        <w:rPr>
                          <w:rFonts w:ascii="黑体" w:eastAsia="黑体" w:hint="eastAsia"/>
                          <w:b/>
                        </w:rPr>
                        <w:t>22.</w:t>
                      </w:r>
                      <w:r w:rsidR="00DD0AFB">
                        <w:rPr>
                          <w:rFonts w:hint="eastAsia"/>
                        </w:rPr>
                        <w:t xml:space="preserve">  </w:t>
                      </w:r>
                      <w:r w:rsidR="00DD0AFB" w:rsidRPr="00DD0AFB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247650" cy="114300"/>
                            <wp:effectExtent l="0" t="0" r="0" b="0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D0AFB">
                        <w:rPr>
                          <w:rFonts w:hint="eastAsia"/>
                        </w:rPr>
                        <w:t xml:space="preserve">   </w:t>
                      </w:r>
                      <w:r w:rsidR="00DD0AFB">
                        <w:rPr>
                          <w:rFonts w:ascii="黑体" w:eastAsia="黑体"/>
                          <w:b/>
                        </w:rPr>
                        <w:t xml:space="preserve">     </w:t>
                      </w:r>
                      <w:r>
                        <w:rPr>
                          <w:rFonts w:ascii="黑体" w:eastAsia="黑体" w:hint="eastAsia"/>
                          <w:b/>
                        </w:rPr>
                        <w:t>23.</w:t>
                      </w:r>
                      <w:r w:rsidR="00DD0AFB">
                        <w:rPr>
                          <w:rFonts w:ascii="黑体" w:eastAsia="黑体"/>
                          <w:b/>
                        </w:rPr>
                        <w:t xml:space="preserve">  </w:t>
                      </w:r>
                      <w:r w:rsidR="00DD0AFB" w:rsidRPr="00DD0AF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C133107" wp14:editId="574C8E84">
                            <wp:extent cx="247650" cy="114300"/>
                            <wp:effectExtent l="0" t="0" r="0" b="0"/>
                            <wp:docPr id="25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D0AFB">
                        <w:rPr>
                          <w:rFonts w:ascii="黑体" w:eastAsia="黑体"/>
                          <w:b/>
                        </w:rPr>
                        <w:t xml:space="preserve">     </w:t>
                      </w:r>
                      <w:r>
                        <w:rPr>
                          <w:rFonts w:ascii="黑体" w:eastAsia="黑体" w:hint="eastAsia"/>
                          <w:b/>
                        </w:rPr>
                        <w:t>24.</w:t>
                      </w:r>
                      <w:r w:rsidR="00DD0AFB">
                        <w:rPr>
                          <w:rFonts w:ascii="黑体" w:eastAsia="黑体"/>
                          <w:b/>
                        </w:rPr>
                        <w:t xml:space="preserve"> </w:t>
                      </w:r>
                      <w:r w:rsidR="00DD0AFB" w:rsidRPr="00DD0AF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C133107" wp14:editId="574C8E84">
                            <wp:extent cx="247650" cy="114300"/>
                            <wp:effectExtent l="0" t="0" r="0" b="0"/>
                            <wp:docPr id="26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E4ADB" w:rsidRDefault="00D862F3" w:rsidP="00C525D9">
                      <w:pPr>
                        <w:rPr>
                          <w:rFonts w:ascii="黑体" w:eastAsia="黑体"/>
                          <w:b/>
                        </w:rPr>
                      </w:pPr>
                      <w:r>
                        <w:rPr>
                          <w:rFonts w:ascii="黑体" w:eastAsia="黑体" w:hint="eastAsia"/>
                          <w:b/>
                        </w:rPr>
                        <w:t>解：</w:t>
                      </w: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DD0AFB" w:rsidP="00DD0AFB">
                      <w:pPr>
                        <w:ind w:firstLineChars="1900" w:firstLine="4006"/>
                        <w:rPr>
                          <w:rFonts w:ascii="黑体" w:eastAsia="黑体"/>
                          <w:b/>
                        </w:rPr>
                      </w:pPr>
                      <w:r w:rsidRPr="00DD0AFB">
                        <w:rPr>
                          <w:rFonts w:ascii="黑体" w:eastAsia="黑体"/>
                          <w:b/>
                          <w:noProof/>
                        </w:rPr>
                        <w:drawing>
                          <wp:inline distT="0" distB="0" distL="0" distR="0">
                            <wp:extent cx="1504950" cy="1619250"/>
                            <wp:effectExtent l="0" t="0" r="0" b="0"/>
                            <wp:docPr id="23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0" cy="1619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  <w:p w:rsidR="00AE4ADB" w:rsidRDefault="00AE4ADB">
                      <w:pPr>
                        <w:rPr>
                          <w:rFonts w:ascii="黑体" w:eastAsia="黑体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p w:rsidR="00AE4ADB" w:rsidRDefault="00AE4ADB"/>
    <w:sectPr w:rsidR="00AE4ADB">
      <w:pgSz w:w="23814" w:h="16840" w:orient="landscape"/>
      <w:pgMar w:top="567" w:right="567" w:bottom="567" w:left="567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3C4846"/>
    <w:rsid w:val="003322D7"/>
    <w:rsid w:val="00AB1251"/>
    <w:rsid w:val="00AE4ADB"/>
    <w:rsid w:val="00C525D9"/>
    <w:rsid w:val="00D862F3"/>
    <w:rsid w:val="00DD0AFB"/>
    <w:rsid w:val="573C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5D6A9FB-64C1-4E4F-8578-42BB8F82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28246;&#21271;&#25968;&#23398;&#39640;&#32771;&#26631;&#20934;&#31572;&#39064;&#2134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湖北数学高考标准答题卡.wpt</Template>
  <TotalTime>5</TotalTime>
  <Pages>2</Pages>
  <Words>36</Words>
  <Characters>366</Characters>
  <Application>Microsoft Office Word</Application>
  <DocSecurity>0</DocSecurity>
  <Lines>3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2016-05-09T07:32:00Z</dcterms:created>
  <dcterms:modified xsi:type="dcterms:W3CDTF">2016-05-09T07:41:00Z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